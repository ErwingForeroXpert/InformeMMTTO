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20A7" w:rsidRDefault="001A20A7" w:rsidP="00A91D75">
      <w:pPr>
        <w:rPr>
          <w:noProof/>
          <w:sz w:val="56"/>
          <w:szCs w:val="56"/>
          <w:lang w:bidi="es-ES"/>
        </w:rPr>
      </w:pPr>
      <w:r w:rsidRPr="001A20A7">
        <w:rPr>
          <w:noProof/>
          <w:color w:val="92D050"/>
          <w:lang w:bidi="es-ES"/>
        </w:rPr>
        <mc:AlternateContent>
          <mc:Choice Requires="wps">
            <w:drawing>
              <wp:anchor distT="0" distB="0" distL="114300" distR="114300" simplePos="0" relativeHeight="251657216" behindDoc="1" locked="0" layoutInCell="1" allowOverlap="1" wp14:anchorId="6B8171AB" wp14:editId="5FF2ABC0">
                <wp:simplePos x="0" y="0"/>
                <wp:positionH relativeFrom="page">
                  <wp:posOffset>-83127</wp:posOffset>
                </wp:positionH>
                <wp:positionV relativeFrom="margin">
                  <wp:posOffset>5938</wp:posOffset>
                </wp:positionV>
                <wp:extent cx="3277589" cy="3079256"/>
                <wp:effectExtent l="0" t="0" r="0" b="6985"/>
                <wp:wrapNone/>
                <wp:docPr id="2" name="Rectángulo 2" descr="rectángulo de color"/>
                <wp:cNvGraphicFramePr/>
                <a:graphic xmlns:a="http://schemas.openxmlformats.org/drawingml/2006/main">
                  <a:graphicData uri="http://schemas.microsoft.com/office/word/2010/wordprocessingShape">
                    <wps:wsp>
                      <wps:cNvSpPr/>
                      <wps:spPr>
                        <a:xfrm>
                          <a:off x="0" y="0"/>
                          <a:ext cx="3277589" cy="3079256"/>
                        </a:xfrm>
                        <a:prstGeom prst="rect">
                          <a:avLst/>
                        </a:prstGeom>
                        <a:solidFill>
                          <a:srgbClr val="E1F2C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8A1C7" id="Rectángulo 2" o:spid="_x0000_s1026" alt="rectángulo de color" style="position:absolute;margin-left:-6.55pt;margin-top:.45pt;width:258.1pt;height:242.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" fillcolor="#e1f2ce" stroked="f" strokeweight="2pt">
                <w10:wrap anchorx="page" anchory="margin"/>
              </v:rect>
            </w:pict>
          </mc:Fallback>
        </mc:AlternateContent>
      </w:r>
    </w:p>
    <w:tbl>
      <w:tblPr>
        <w:tblpPr w:leftFromText="180" w:rightFromText="180" w:vertAnchor="text" w:horzAnchor="margin" w:tblpXSpec="center" w:tblpY="74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1A20A7" w:rsidRPr="001A20A7" w:rsidTr="001A20A7">
        <w:trPr>
          <w:trHeight w:val="2150"/>
        </w:trPr>
        <w:tc>
          <w:tcPr>
            <w:tcW w:w="5760" w:type="dxa"/>
            <w:tcBorders>
              <w:top w:val="nil"/>
              <w:left w:val="nil"/>
              <w:bottom w:val="nil"/>
              <w:right w:val="nil"/>
            </w:tcBorders>
            <w:vAlign w:val="center"/>
          </w:tcPr>
          <w:p w:rsidR="001A20A7" w:rsidRPr="001A20A7" w:rsidRDefault="001A20A7" w:rsidP="001A20A7">
            <w:pPr>
              <w:pStyle w:val="Ttulo"/>
              <w:framePr w:hSpace="0" w:wrap="auto" w:vAnchor="margin" w:xAlign="left" w:yAlign="inline"/>
              <w:jc w:val="center"/>
              <w:rPr>
                <w:color w:val="auto"/>
                <w:sz w:val="56"/>
                <w:szCs w:val="56"/>
              </w:rPr>
            </w:pPr>
            <w:r w:rsidRPr="001A20A7">
              <w:rPr>
                <w:color w:val="auto"/>
                <w:sz w:val="56"/>
                <w:szCs w:val="56"/>
              </w:rPr>
              <w:t xml:space="preserve">Manual de usuario </w:t>
            </w:r>
            <w:r>
              <w:rPr>
                <w:color w:val="auto"/>
                <w:sz w:val="56"/>
                <w:szCs w:val="56"/>
              </w:rPr>
              <w:t>a</w:t>
            </w:r>
            <w:r w:rsidRPr="001A20A7">
              <w:rPr>
                <w:color w:val="auto"/>
                <w:sz w:val="56"/>
                <w:szCs w:val="56"/>
              </w:rPr>
              <w:t>ut</w:t>
            </w:r>
            <w:r>
              <w:rPr>
                <w:color w:val="auto"/>
                <w:sz w:val="56"/>
                <w:szCs w:val="56"/>
              </w:rPr>
              <w:t>omatización</w:t>
            </w:r>
            <w:r w:rsidRPr="001A20A7">
              <w:rPr>
                <w:color w:val="auto"/>
                <w:sz w:val="56"/>
                <w:szCs w:val="56"/>
              </w:rPr>
              <w:t xml:space="preserve"> </w:t>
            </w:r>
            <w:r>
              <w:rPr>
                <w:color w:val="auto"/>
                <w:sz w:val="56"/>
                <w:szCs w:val="56"/>
              </w:rPr>
              <w:t>i</w:t>
            </w:r>
            <w:r w:rsidRPr="001A20A7">
              <w:rPr>
                <w:color w:val="auto"/>
                <w:sz w:val="56"/>
                <w:szCs w:val="56"/>
              </w:rPr>
              <w:t>nforme MTTO</w:t>
            </w:r>
          </w:p>
        </w:tc>
      </w:tr>
    </w:tbl>
    <w:p w:rsidR="001E59F3" w:rsidRPr="004C0AD1" w:rsidRDefault="001A20A7" w:rsidP="00A91D75">
      <w:r w:rsidRPr="001A20A7">
        <w:rPr>
          <w:noProof/>
          <w:sz w:val="56"/>
          <w:szCs w:val="56"/>
          <w:lang w:bidi="es-ES"/>
        </w:rPr>
        <w:drawing>
          <wp:anchor distT="0" distB="0" distL="114300" distR="114300" simplePos="0" relativeHeight="251663360" behindDoc="1" locked="0" layoutInCell="1" allowOverlap="1" wp14:anchorId="7BB3BDB0" wp14:editId="3980FA14">
            <wp:simplePos x="0" y="0"/>
            <wp:positionH relativeFrom="column">
              <wp:posOffset>-7620</wp:posOffset>
            </wp:positionH>
            <wp:positionV relativeFrom="page">
              <wp:posOffset>1447800</wp:posOffset>
            </wp:positionV>
            <wp:extent cx="3441845" cy="3467100"/>
            <wp:effectExtent l="0" t="0" r="635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rotWithShape="1">
                    <a:blip r:embed="rId9"/>
                    <a:srcRect r="729"/>
                    <a:stretch/>
                  </pic:blipFill>
                  <pic:spPr bwMode="auto">
                    <a:xfrm>
                      <a:off x="0" y="0"/>
                      <a:ext cx="3457556" cy="3482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013"/>
        <w:gridCol w:w="2189"/>
      </w:tblGrid>
      <w:tr w:rsidR="00A91D75" w:rsidRPr="004C0AD1" w:rsidTr="001A20A7">
        <w:trPr>
          <w:trHeight w:val="358"/>
        </w:trPr>
        <w:tc>
          <w:tcPr>
            <w:tcW w:w="4788" w:type="dxa"/>
          </w:tcPr>
          <w:p w:rsidR="00A91D75" w:rsidRPr="004C0AD1" w:rsidRDefault="00A91D75" w:rsidP="00A91D75">
            <w:r w:rsidRPr="004C0AD1">
              <w:rPr>
                <w:noProof/>
                <w:lang w:bidi="es-ES"/>
              </w:rPr>
              <mc:AlternateContent>
                <mc:Choice Requires="wps">
                  <w:drawing>
                    <wp:inline distT="0" distB="0" distL="0" distR="0" wp14:anchorId="43246454" wp14:editId="2C2FAB17">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rsidR="00A91D75" w:rsidRPr="001A20A7" w:rsidRDefault="001A20A7" w:rsidP="00A91D75">
                                  <w:pPr>
                                    <w:pStyle w:val="Subttulo"/>
                                    <w:rPr>
                                      <w:lang w:val="es-CO"/>
                                    </w:rPr>
                                  </w:pPr>
                                  <w:r>
                                    <w:rPr>
                                      <w:lang w:val="es-CO" w:bidi="es-ES"/>
                                    </w:rPr>
                                    <w:t>Nutresa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" filled="f" stroked="f" strokeweight=".5pt">
                      <v:textbox inset=",,,0">
                        <w:txbxContent>
                          <w:p w:rsidR="00A91D75" w:rsidRPr="001A20A7" w:rsidRDefault="001A20A7" w:rsidP="00A91D75">
                            <w:pPr>
                              <w:pStyle w:val="Subttulo"/>
                              <w:rPr>
                                <w:lang w:val="es-CO"/>
                              </w:rPr>
                            </w:pPr>
                            <w:r>
                              <w:rPr>
                                <w:lang w:val="es-CO" w:bidi="es-ES"/>
                              </w:rPr>
                              <w:t>Nutresa</w:t>
                            </w:r>
                          </w:p>
                        </w:txbxContent>
                      </v:textbox>
                      <w10:anchorlock/>
                    </v:shape>
                  </w:pict>
                </mc:Fallback>
              </mc:AlternateContent>
            </w:r>
          </w:p>
        </w:tc>
        <w:tc>
          <w:tcPr>
            <w:tcW w:w="3013" w:type="dxa"/>
            <w:vAlign w:val="bottom"/>
          </w:tcPr>
          <w:p w:rsidR="00A91D75" w:rsidRPr="004C0AD1" w:rsidRDefault="00A91D75" w:rsidP="00A91D75"/>
        </w:tc>
        <w:tc>
          <w:tcPr>
            <w:tcW w:w="2189" w:type="dxa"/>
            <w:vAlign w:val="bottom"/>
          </w:tcPr>
          <w:p w:rsidR="00A91D75" w:rsidRPr="004C0AD1" w:rsidRDefault="00A91D75" w:rsidP="00A91D75">
            <w:pPr>
              <w:jc w:val="right"/>
            </w:pPr>
          </w:p>
        </w:tc>
      </w:tr>
      <w:tr w:rsidR="00A91D75" w:rsidRPr="004C0AD1" w:rsidTr="001A20A7">
        <w:trPr>
          <w:trHeight w:val="1197"/>
        </w:trPr>
        <w:tc>
          <w:tcPr>
            <w:tcW w:w="4788" w:type="dxa"/>
          </w:tcPr>
          <w:p w:rsidR="00A91D75" w:rsidRPr="004C0AD1" w:rsidRDefault="00A91D75" w:rsidP="00A91D75">
            <w:r w:rsidRPr="004C0AD1">
              <w:rPr>
                <w:noProof/>
                <w:lang w:bidi="es-ES"/>
              </w:rPr>
              <w:lastRenderedPageBreak/>
              <mc:AlternateContent>
                <mc:Choice Requires="wps">
                  <w:drawing>
                    <wp:inline distT="0" distB="0" distL="0" distR="0" wp14:anchorId="6BF701E0" wp14:editId="5671B46A">
                      <wp:extent cx="2028825"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2028825" cy="1062990"/>
                              </a:xfrm>
                              <a:prstGeom prst="rect">
                                <a:avLst/>
                              </a:prstGeom>
                              <a:noFill/>
                              <a:ln w="6350">
                                <a:noFill/>
                              </a:ln>
                            </wps:spPr>
                            <wps:txbx>
                              <w:txbxContent>
                                <w:p w:rsidR="00A91D75" w:rsidRPr="00A91D75" w:rsidRDefault="00A91D75" w:rsidP="00A91D75">
                                  <w:r w:rsidRPr="00A91D75">
                                    <w:rPr>
                                      <w:lang w:bidi="es-ES"/>
                                    </w:rPr>
                                    <w:t>Correo electrónico: [correo electrónico aquí]</w:t>
                                  </w:r>
                                </w:p>
                                <w:p w:rsidR="00A91D75" w:rsidRPr="00A91D75" w:rsidRDefault="00A91D75" w:rsidP="00A91D75">
                                  <w:r w:rsidRPr="00A91D75">
                                    <w:rPr>
                                      <w:lang w:bidi="es-ES"/>
                                    </w:rPr>
                                    <w:t>Sitio web: [sitio web aquí]</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Cuadro de texto 7" o:spid="_x0000_s1027" type="#_x0000_t202" style="width:159.7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" filled="f" stroked="f" strokeweight=".5pt">
                      <v:textbox>
                        <w:txbxContent>
                          <w:p w:rsidR="00A91D75" w:rsidRPr="00A91D75" w:rsidRDefault="00A91D75" w:rsidP="00A91D75">
                            <w:r w:rsidRPr="00A91D75">
                              <w:rPr>
                                <w:lang w:bidi="es-ES"/>
                              </w:rPr>
                              <w:t>Correo electrónico: [correo electrónico aquí]</w:t>
                            </w:r>
                          </w:p>
                          <w:p w:rsidR="00A91D75" w:rsidRPr="00A91D75" w:rsidRDefault="00A91D75" w:rsidP="00A91D75">
                            <w:r w:rsidRPr="00A91D75">
                              <w:rPr>
                                <w:lang w:bidi="es-ES"/>
                              </w:rPr>
                              <w:t>Sitio web: [sitio web aquí]</w:t>
                            </w:r>
                          </w:p>
                          <w:p w:rsidR="00A91D75" w:rsidRPr="00A91D75" w:rsidRDefault="00A91D75" w:rsidP="00A91D75"/>
                        </w:txbxContent>
                      </v:textbox>
                      <w10:anchorlock/>
                    </v:shape>
                  </w:pict>
                </mc:Fallback>
              </mc:AlternateContent>
            </w:r>
          </w:p>
        </w:tc>
        <w:tc>
          <w:tcPr>
            <w:tcW w:w="3013" w:type="dxa"/>
            <w:vAlign w:val="bottom"/>
          </w:tcPr>
          <w:p w:rsidR="00A91D75" w:rsidRPr="004C0AD1" w:rsidRDefault="00A91D75" w:rsidP="00A91D75">
            <w:r w:rsidRPr="004C0AD1">
              <w:rPr>
                <w:noProof/>
                <w:lang w:bidi="es-ES"/>
              </w:rPr>
              <mc:AlternateContent>
                <mc:Choice Requires="wps">
                  <w:drawing>
                    <wp:inline distT="0" distB="0" distL="0" distR="0" wp14:anchorId="4032C446" wp14:editId="651A9BFC">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rsidR="00A91D75" w:rsidRDefault="00A91D75" w:rsidP="00A91D75">
                                  <w:r>
                                    <w:rPr>
                                      <w:lang w:bidi="es-ES"/>
                                    </w:rPr>
                                    <w:t>Tel.: [teléfono]</w:t>
                                  </w:r>
                                </w:p>
                                <w:p w:rsidR="00A91D75" w:rsidRPr="00A91D75" w:rsidRDefault="00A91D75" w:rsidP="00A91D75">
                                  <w:r>
                                    <w:rPr>
                                      <w:lang w:bidi="es-ES"/>
                                    </w:rPr>
                                    <w:t xml:space="preserve">Dirección, ciudad, provincia y código </w:t>
                                  </w:r>
                                  <w:proofErr w:type="spellStart"/>
                                  <w:r>
                                    <w:rPr>
                                      <w:lang w:bidi="es-ES"/>
                                    </w:rPr>
                                    <w:t>pstal</w:t>
                                  </w:r>
                                  <w:proofErr w:type="spellEnd"/>
                                  <w:r>
                                    <w:rPr>
                                      <w:lang w:bidi="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32C446" id="Cuadro de texto 14"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" filled="f" stroked="f" strokeweight=".5pt">
                      <v:textbox>
                        <w:txbxContent>
                          <w:p w:rsidR="00A91D75" w:rsidRDefault="00A91D75" w:rsidP="00A91D75">
                            <w:r>
                              <w:rPr>
                                <w:lang w:bidi="es-ES"/>
                              </w:rPr>
                              <w:t>Tel.: [teléfono]</w:t>
                            </w:r>
                          </w:p>
                          <w:p w:rsidR="00A91D75" w:rsidRPr="00A91D75" w:rsidRDefault="00A91D75" w:rsidP="00A91D75">
                            <w:r>
                              <w:rPr>
                                <w:lang w:bidi="es-ES"/>
                              </w:rPr>
                              <w:t xml:space="preserve">Dirección, ciudad, provincia y código </w:t>
                            </w:r>
                            <w:proofErr w:type="spellStart"/>
                            <w:r>
                              <w:rPr>
                                <w:lang w:bidi="es-ES"/>
                              </w:rPr>
                              <w:t>pstal</w:t>
                            </w:r>
                            <w:proofErr w:type="spellEnd"/>
                            <w:r>
                              <w:rPr>
                                <w:lang w:bidi="es-ES"/>
                              </w:rPr>
                              <w:t xml:space="preserve"> </w:t>
                            </w:r>
                          </w:p>
                        </w:txbxContent>
                      </v:textbox>
                      <w10:anchorlock/>
                    </v:shape>
                  </w:pict>
                </mc:Fallback>
              </mc:AlternateContent>
            </w:r>
          </w:p>
        </w:tc>
        <w:tc>
          <w:tcPr>
            <w:tcW w:w="2189" w:type="dxa"/>
            <w:vAlign w:val="bottom"/>
          </w:tcPr>
          <w:p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08CF1EF3" wp14:editId="2F92B3CD">
                  <wp:simplePos x="0" y="0"/>
                  <wp:positionH relativeFrom="column">
                    <wp:posOffset>83820</wp:posOffset>
                  </wp:positionH>
                  <wp:positionV relativeFrom="paragraph">
                    <wp:posOffset>-714375</wp:posOffset>
                  </wp:positionV>
                  <wp:extent cx="1454785" cy="457200"/>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descr="marcador-de-posición-de-logotipo">
                            <a:extLst>
                              <a:ext uri="{FF2B5EF4-FFF2-40B4-BE49-F238E27FC236}">
                                <a16:creationId xmlns:a16="http://schemas.microsoft.com/office/drawing/2014/main" id="{F3D65186-AB5A-4584-87C3-0FAA2992263B}"/>
                              </a:ext>
                            </a:extLst>
                          </pic:cNvPr>
                          <pic:cNvPicPr/>
                        </pic:nvPicPr>
                        <pic:blipFill>
                          <a:blip r:embed="rId10"/>
                          <a:stretch>
                            <a:fillRect/>
                          </a:stretch>
                        </pic:blipFill>
                        <pic:spPr>
                          <a:xfrm>
                            <a:off x="0" y="0"/>
                            <a:ext cx="1454785" cy="45720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6191" behindDoc="1" locked="0" layoutInCell="1" allowOverlap="1" wp14:anchorId="7A47E979" wp14:editId="6613D4D3">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E1F2C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CC379"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" fillcolor="#e1f2ce" stroked="f" strokeweight="2pt">
                    <w10:wrap anchory="page"/>
                  </v:rect>
                </w:pict>
              </mc:Fallback>
            </mc:AlternateContent>
          </w:r>
          <w:r w:rsidR="00D476F7" w:rsidRPr="004C0AD1">
            <w:rPr>
              <w:lang w:bidi="es-ES"/>
            </w:rPr>
            <w:t>TABLA DE CONTENIDO</w:t>
          </w:r>
        </w:p>
        <w:p w:rsidR="007B1402" w:rsidRDefault="00E523C3">
          <w:pPr>
            <w:pStyle w:val="TDC1"/>
            <w:rPr>
              <w:rFonts w:eastAsiaTheme="minorEastAsia"/>
              <w:color w:val="auto"/>
              <w:kern w:val="0"/>
              <w:sz w:val="22"/>
              <w:szCs w:val="22"/>
              <w:lang w:val="es-CO" w:eastAsia="es-CO"/>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90884453" w:history="1">
            <w:r w:rsidR="007B1402" w:rsidRPr="006938BC">
              <w:rPr>
                <w:rStyle w:val="Hipervnculo"/>
              </w:rPr>
              <w:t>Requisitos</w:t>
            </w:r>
            <w:r w:rsidR="007B1402">
              <w:rPr>
                <w:webHidden/>
              </w:rPr>
              <w:tab/>
            </w:r>
            <w:r w:rsidR="007B1402">
              <w:rPr>
                <w:webHidden/>
              </w:rPr>
              <w:fldChar w:fldCharType="begin"/>
            </w:r>
            <w:r w:rsidR="007B1402">
              <w:rPr>
                <w:webHidden/>
              </w:rPr>
              <w:instrText xml:space="preserve"> PAGEREF _Toc90884453 \h </w:instrText>
            </w:r>
            <w:r w:rsidR="007B1402">
              <w:rPr>
                <w:webHidden/>
              </w:rPr>
            </w:r>
            <w:r w:rsidR="007B1402">
              <w:rPr>
                <w:webHidden/>
              </w:rPr>
              <w:fldChar w:fldCharType="separate"/>
            </w:r>
            <w:r w:rsidR="007B1402">
              <w:rPr>
                <w:webHidden/>
              </w:rPr>
              <w:t>4</w:t>
            </w:r>
            <w:r w:rsidR="007B1402">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4" w:history="1">
            <w:r w:rsidRPr="006938BC">
              <w:rPr>
                <w:rStyle w:val="Hipervnculo"/>
                <w:noProof/>
              </w:rPr>
              <w:t>Programas necesarios</w:t>
            </w:r>
            <w:r>
              <w:rPr>
                <w:noProof/>
                <w:webHidden/>
              </w:rPr>
              <w:tab/>
            </w:r>
            <w:r>
              <w:rPr>
                <w:noProof/>
                <w:webHidden/>
              </w:rPr>
              <w:fldChar w:fldCharType="begin"/>
            </w:r>
            <w:r>
              <w:rPr>
                <w:noProof/>
                <w:webHidden/>
              </w:rPr>
              <w:instrText xml:space="preserve"> PAGEREF _Toc90884454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5" w:history="1">
            <w:r w:rsidRPr="006938BC">
              <w:rPr>
                <w:rStyle w:val="Hipervnculo"/>
                <w:noProof/>
              </w:rPr>
              <w:t>Sistema Operativo</w:t>
            </w:r>
            <w:r>
              <w:rPr>
                <w:noProof/>
                <w:webHidden/>
              </w:rPr>
              <w:tab/>
            </w:r>
            <w:r>
              <w:rPr>
                <w:noProof/>
                <w:webHidden/>
              </w:rPr>
              <w:fldChar w:fldCharType="begin"/>
            </w:r>
            <w:r>
              <w:rPr>
                <w:noProof/>
                <w:webHidden/>
              </w:rPr>
              <w:instrText xml:space="preserve"> PAGEREF _Toc90884455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6" w:history="1">
            <w:r w:rsidRPr="006938BC">
              <w:rPr>
                <w:rStyle w:val="Hipervnculo"/>
                <w:noProof/>
                <w:lang w:bidi="es-ES"/>
              </w:rPr>
              <w:t>Datos operativos relevantes</w:t>
            </w:r>
            <w:r>
              <w:rPr>
                <w:noProof/>
                <w:webHidden/>
              </w:rPr>
              <w:tab/>
            </w:r>
            <w:r>
              <w:rPr>
                <w:noProof/>
                <w:webHidden/>
              </w:rPr>
              <w:fldChar w:fldCharType="begin"/>
            </w:r>
            <w:r>
              <w:rPr>
                <w:noProof/>
                <w:webHidden/>
              </w:rPr>
              <w:instrText xml:space="preserve"> PAGEREF _Toc90884456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7" w:history="1">
            <w:r w:rsidRPr="006938BC">
              <w:rPr>
                <w:rStyle w:val="Hipervnculo"/>
                <w:noProof/>
                <w:lang w:bidi="es-ES"/>
              </w:rPr>
              <w:t>Mirando al futuro</w:t>
            </w:r>
            <w:r>
              <w:rPr>
                <w:noProof/>
                <w:webHidden/>
              </w:rPr>
              <w:tab/>
            </w:r>
            <w:r>
              <w:rPr>
                <w:noProof/>
                <w:webHidden/>
              </w:rPr>
              <w:fldChar w:fldCharType="begin"/>
            </w:r>
            <w:r>
              <w:rPr>
                <w:noProof/>
                <w:webHidden/>
              </w:rPr>
              <w:instrText xml:space="preserve"> PAGEREF _Toc90884457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58" w:history="1">
            <w:r w:rsidRPr="006938BC">
              <w:rPr>
                <w:rStyle w:val="Hipervnculo"/>
                <w:lang w:bidi="es-ES"/>
              </w:rPr>
              <w:t>RESUMEN FINANCIERO</w:t>
            </w:r>
            <w:r>
              <w:rPr>
                <w:webHidden/>
              </w:rPr>
              <w:tab/>
            </w:r>
            <w:r>
              <w:rPr>
                <w:webHidden/>
              </w:rPr>
              <w:fldChar w:fldCharType="begin"/>
            </w:r>
            <w:r>
              <w:rPr>
                <w:webHidden/>
              </w:rPr>
              <w:instrText xml:space="preserve"> PAGEREF _Toc90884458 \h </w:instrText>
            </w:r>
            <w:r>
              <w:rPr>
                <w:webHidden/>
              </w:rPr>
            </w:r>
            <w:r>
              <w:rPr>
                <w:webHidden/>
              </w:rPr>
              <w:fldChar w:fldCharType="separate"/>
            </w:r>
            <w:r>
              <w:rPr>
                <w:webHidden/>
              </w:rPr>
              <w:t>5</w:t>
            </w:r>
            <w:r>
              <w:rPr>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59" w:history="1">
            <w:r w:rsidRPr="006938BC">
              <w:rPr>
                <w:rStyle w:val="Hipervnculo"/>
                <w:lang w:bidi="es-ES"/>
              </w:rPr>
              <w:t>BALANCES GENERALES</w:t>
            </w:r>
            <w:r>
              <w:rPr>
                <w:webHidden/>
              </w:rPr>
              <w:tab/>
            </w:r>
            <w:r>
              <w:rPr>
                <w:webHidden/>
              </w:rPr>
              <w:fldChar w:fldCharType="begin"/>
            </w:r>
            <w:r>
              <w:rPr>
                <w:webHidden/>
              </w:rPr>
              <w:instrText xml:space="preserve"> PAGEREF _Toc90884459 \h </w:instrText>
            </w:r>
            <w:r>
              <w:rPr>
                <w:webHidden/>
              </w:rPr>
            </w:r>
            <w:r>
              <w:rPr>
                <w:webHidden/>
              </w:rPr>
              <w:fldChar w:fldCharType="separate"/>
            </w:r>
            <w:r>
              <w:rPr>
                <w:webHidden/>
              </w:rPr>
              <w:t>6</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0" w:history="1">
            <w:r w:rsidRPr="006938BC">
              <w:rPr>
                <w:rStyle w:val="Hipervnculo"/>
                <w:noProof/>
                <w:lang w:bidi="es-ES"/>
              </w:rPr>
              <w:t>Balance de la posición financiera</w:t>
            </w:r>
            <w:r>
              <w:rPr>
                <w:noProof/>
                <w:webHidden/>
              </w:rPr>
              <w:tab/>
            </w:r>
            <w:r>
              <w:rPr>
                <w:noProof/>
                <w:webHidden/>
              </w:rPr>
              <w:fldChar w:fldCharType="begin"/>
            </w:r>
            <w:r>
              <w:rPr>
                <w:noProof/>
                <w:webHidden/>
              </w:rPr>
              <w:instrText xml:space="preserve"> PAGEREF _Toc90884460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1" w:history="1">
            <w:r w:rsidRPr="006938BC">
              <w:rPr>
                <w:rStyle w:val="Hipervnculo"/>
                <w:noProof/>
                <w:lang w:bidi="es-ES"/>
              </w:rPr>
              <w:t>Balance de ingresos completo (pérdidas y ganancias)</w:t>
            </w:r>
            <w:r>
              <w:rPr>
                <w:noProof/>
                <w:webHidden/>
              </w:rPr>
              <w:tab/>
            </w:r>
            <w:r>
              <w:rPr>
                <w:noProof/>
                <w:webHidden/>
              </w:rPr>
              <w:fldChar w:fldCharType="begin"/>
            </w:r>
            <w:r>
              <w:rPr>
                <w:noProof/>
                <w:webHidden/>
              </w:rPr>
              <w:instrText xml:space="preserve"> PAGEREF _Toc90884461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2" w:history="1">
            <w:r w:rsidRPr="006938BC">
              <w:rPr>
                <w:rStyle w:val="Hipervnculo"/>
                <w:noProof/>
                <w:lang w:bidi="es-ES"/>
              </w:rPr>
              <w:t>Balance de variaciones de capital</w:t>
            </w:r>
            <w:r>
              <w:rPr>
                <w:noProof/>
                <w:webHidden/>
              </w:rPr>
              <w:tab/>
            </w:r>
            <w:r>
              <w:rPr>
                <w:noProof/>
                <w:webHidden/>
              </w:rPr>
              <w:fldChar w:fldCharType="begin"/>
            </w:r>
            <w:r>
              <w:rPr>
                <w:noProof/>
                <w:webHidden/>
              </w:rPr>
              <w:instrText xml:space="preserve"> PAGEREF _Toc90884462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3" w:history="1">
            <w:r w:rsidRPr="006938BC">
              <w:rPr>
                <w:rStyle w:val="Hipervnculo"/>
                <w:noProof/>
                <w:lang w:bidi="es-ES"/>
              </w:rPr>
              <w:t>Balance de flujo de efectivo</w:t>
            </w:r>
            <w:r>
              <w:rPr>
                <w:noProof/>
                <w:webHidden/>
              </w:rPr>
              <w:tab/>
            </w:r>
            <w:r>
              <w:rPr>
                <w:noProof/>
                <w:webHidden/>
              </w:rPr>
              <w:fldChar w:fldCharType="begin"/>
            </w:r>
            <w:r>
              <w:rPr>
                <w:noProof/>
                <w:webHidden/>
              </w:rPr>
              <w:instrText xml:space="preserve"> PAGEREF _Toc90884463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64" w:history="1">
            <w:r w:rsidRPr="006938BC">
              <w:rPr>
                <w:rStyle w:val="Hipervnculo"/>
                <w:lang w:bidi="es-ES"/>
              </w:rPr>
              <w:t>NOTAS DE LOS BALANCES GENERALES</w:t>
            </w:r>
            <w:r>
              <w:rPr>
                <w:webHidden/>
              </w:rPr>
              <w:tab/>
            </w:r>
            <w:r>
              <w:rPr>
                <w:webHidden/>
              </w:rPr>
              <w:fldChar w:fldCharType="begin"/>
            </w:r>
            <w:r>
              <w:rPr>
                <w:webHidden/>
              </w:rPr>
              <w:instrText xml:space="preserve"> PAGEREF _Toc90884464 \h </w:instrText>
            </w:r>
            <w:r>
              <w:rPr>
                <w:webHidden/>
              </w:rPr>
            </w:r>
            <w:r>
              <w:rPr>
                <w:webHidden/>
              </w:rPr>
              <w:fldChar w:fldCharType="separate"/>
            </w:r>
            <w:r>
              <w:rPr>
                <w:webHidden/>
              </w:rPr>
              <w:t>7</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5" w:history="1">
            <w:r w:rsidRPr="006938BC">
              <w:rPr>
                <w:rStyle w:val="Hipervnculo"/>
                <w:noProof/>
                <w:lang w:bidi="es-ES"/>
              </w:rPr>
              <w:t>Cuentas</w:t>
            </w:r>
            <w:r>
              <w:rPr>
                <w:noProof/>
                <w:webHidden/>
              </w:rPr>
              <w:tab/>
            </w:r>
            <w:r>
              <w:rPr>
                <w:noProof/>
                <w:webHidden/>
              </w:rPr>
              <w:fldChar w:fldCharType="begin"/>
            </w:r>
            <w:r>
              <w:rPr>
                <w:noProof/>
                <w:webHidden/>
              </w:rPr>
              <w:instrText xml:space="preserve"> PAGEREF _Toc90884465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6" w:history="1">
            <w:r w:rsidRPr="006938BC">
              <w:rPr>
                <w:rStyle w:val="Hipervnculo"/>
                <w:noProof/>
                <w:lang w:bidi="es-ES"/>
              </w:rPr>
              <w:t>Deuda</w:t>
            </w:r>
            <w:r>
              <w:rPr>
                <w:noProof/>
                <w:webHidden/>
              </w:rPr>
              <w:tab/>
            </w:r>
            <w:r>
              <w:rPr>
                <w:noProof/>
                <w:webHidden/>
              </w:rPr>
              <w:fldChar w:fldCharType="begin"/>
            </w:r>
            <w:r>
              <w:rPr>
                <w:noProof/>
                <w:webHidden/>
              </w:rPr>
              <w:instrText xml:space="preserve"> PAGEREF _Toc90884466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7" w:history="1">
            <w:r w:rsidRPr="006938BC">
              <w:rPr>
                <w:rStyle w:val="Hipervnculo"/>
                <w:noProof/>
                <w:lang w:bidi="es-ES"/>
              </w:rPr>
              <w:t>Deuda</w:t>
            </w:r>
            <w:r>
              <w:rPr>
                <w:noProof/>
                <w:webHidden/>
              </w:rPr>
              <w:tab/>
            </w:r>
            <w:r>
              <w:rPr>
                <w:noProof/>
                <w:webHidden/>
              </w:rPr>
              <w:fldChar w:fldCharType="begin"/>
            </w:r>
            <w:r>
              <w:rPr>
                <w:noProof/>
                <w:webHidden/>
              </w:rPr>
              <w:instrText xml:space="preserve"> PAGEREF _Toc90884467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8" w:history="1">
            <w:r w:rsidRPr="006938BC">
              <w:rPr>
                <w:rStyle w:val="Hipervnculo"/>
                <w:noProof/>
                <w:lang w:bidi="es-ES"/>
              </w:rPr>
              <w:t>Negocio establecido</w:t>
            </w:r>
            <w:r>
              <w:rPr>
                <w:noProof/>
                <w:webHidden/>
              </w:rPr>
              <w:tab/>
            </w:r>
            <w:r>
              <w:rPr>
                <w:noProof/>
                <w:webHidden/>
              </w:rPr>
              <w:fldChar w:fldCharType="begin"/>
            </w:r>
            <w:r>
              <w:rPr>
                <w:noProof/>
                <w:webHidden/>
              </w:rPr>
              <w:instrText xml:space="preserve"> PAGEREF _Toc90884468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9" w:history="1">
            <w:r w:rsidRPr="006938BC">
              <w:rPr>
                <w:rStyle w:val="Hipervnculo"/>
                <w:noProof/>
                <w:lang w:bidi="es-ES"/>
              </w:rPr>
              <w:t>Obligaciones contingentes</w:t>
            </w:r>
            <w:r>
              <w:rPr>
                <w:noProof/>
                <w:webHidden/>
              </w:rPr>
              <w:tab/>
            </w:r>
            <w:r>
              <w:rPr>
                <w:noProof/>
                <w:webHidden/>
              </w:rPr>
              <w:fldChar w:fldCharType="begin"/>
            </w:r>
            <w:r>
              <w:rPr>
                <w:noProof/>
                <w:webHidden/>
              </w:rPr>
              <w:instrText xml:space="preserve"> PAGEREF _Toc90884469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70" w:history="1">
            <w:r w:rsidRPr="006938BC">
              <w:rPr>
                <w:rStyle w:val="Hipervnculo"/>
                <w:noProof/>
                <w:lang w:bidi="es-ES"/>
              </w:rPr>
              <w:t>Aportes</w:t>
            </w:r>
            <w:r>
              <w:rPr>
                <w:noProof/>
                <w:webHidden/>
              </w:rPr>
              <w:tab/>
            </w:r>
            <w:r>
              <w:rPr>
                <w:noProof/>
                <w:webHidden/>
              </w:rPr>
              <w:fldChar w:fldCharType="begin"/>
            </w:r>
            <w:r>
              <w:rPr>
                <w:noProof/>
                <w:webHidden/>
              </w:rPr>
              <w:instrText xml:space="preserve"> PAGEREF _Toc90884470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71" w:history="1">
            <w:r w:rsidRPr="006938BC">
              <w:rPr>
                <w:rStyle w:val="Hipervnculo"/>
                <w:lang w:bidi="es-ES"/>
              </w:rPr>
              <w:t>INFORME DE AUDITORÍA INDEPENDIENTE</w:t>
            </w:r>
            <w:r>
              <w:rPr>
                <w:webHidden/>
              </w:rPr>
              <w:tab/>
            </w:r>
            <w:r>
              <w:rPr>
                <w:webHidden/>
              </w:rPr>
              <w:fldChar w:fldCharType="begin"/>
            </w:r>
            <w:r>
              <w:rPr>
                <w:webHidden/>
              </w:rPr>
              <w:instrText xml:space="preserve"> PAGEREF _Toc90884471 \h </w:instrText>
            </w:r>
            <w:r>
              <w:rPr>
                <w:webHidden/>
              </w:rPr>
            </w:r>
            <w:r>
              <w:rPr>
                <w:webHidden/>
              </w:rPr>
              <w:fldChar w:fldCharType="separate"/>
            </w:r>
            <w:r>
              <w:rPr>
                <w:webHidden/>
              </w:rPr>
              <w:t>8</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72" w:history="1">
            <w:r w:rsidRPr="006938BC">
              <w:rPr>
                <w:rStyle w:val="Hipervnculo"/>
                <w:noProof/>
                <w:lang w:bidi="es-ES"/>
              </w:rPr>
              <w:t>Informe del Auditor</w:t>
            </w:r>
            <w:r>
              <w:rPr>
                <w:noProof/>
                <w:webHidden/>
              </w:rPr>
              <w:tab/>
            </w:r>
            <w:r>
              <w:rPr>
                <w:noProof/>
                <w:webHidden/>
              </w:rPr>
              <w:fldChar w:fldCharType="begin"/>
            </w:r>
            <w:r>
              <w:rPr>
                <w:noProof/>
                <w:webHidden/>
              </w:rPr>
              <w:instrText xml:space="preserve"> PAGEREF _Toc90884472 \h </w:instrText>
            </w:r>
            <w:r>
              <w:rPr>
                <w:noProof/>
                <w:webHidden/>
              </w:rPr>
            </w:r>
            <w:r>
              <w:rPr>
                <w:noProof/>
                <w:webHidden/>
              </w:rPr>
              <w:fldChar w:fldCharType="separate"/>
            </w:r>
            <w:r>
              <w:rPr>
                <w:noProof/>
                <w:webHidden/>
              </w:rPr>
              <w:t>8</w:t>
            </w:r>
            <w:r>
              <w:rPr>
                <w:noProof/>
                <w:webHidden/>
              </w:rPr>
              <w:fldChar w:fldCharType="end"/>
            </w:r>
          </w:hyperlink>
        </w:p>
        <w:p w:rsidR="00E523C3" w:rsidRPr="004C0AD1" w:rsidRDefault="00E523C3">
          <w:r w:rsidRPr="004C0AD1">
            <w:rPr>
              <w:b/>
              <w:lang w:bidi="es-ES"/>
            </w:rPr>
            <w:fldChar w:fldCharType="end"/>
          </w:r>
        </w:p>
      </w:sdtContent>
    </w:sdt>
    <w:p w:rsidR="00184B35" w:rsidRPr="004C0AD1" w:rsidRDefault="001A20A7" w:rsidP="00E523C3">
      <w:pPr>
        <w:pStyle w:val="Ttulo1"/>
      </w:pPr>
      <w:bookmarkStart w:id="0" w:name="_Hlk501114800"/>
      <w:bookmarkStart w:id="1" w:name="_Toc90884453"/>
      <w:r>
        <w:lastRenderedPageBreak/>
        <w:t>Requisitos</w:t>
      </w:r>
      <w:bookmarkEnd w:id="1"/>
    </w:p>
    <w:bookmarkEnd w:id="0"/>
    <w:p w:rsidR="00E523C3" w:rsidRPr="004C0AD1" w:rsidRDefault="00E523C3" w:rsidP="00E523C3"/>
    <w:p w:rsidR="00E523C3" w:rsidRPr="004C0AD1" w:rsidRDefault="001A20A7" w:rsidP="00E523C3">
      <w:pPr>
        <w:pStyle w:val="Ttulo2"/>
      </w:pPr>
      <w:bookmarkStart w:id="2" w:name="_Toc90884454"/>
      <w:r>
        <w:t>Programas necesarios</w:t>
      </w:r>
      <w:bookmarkEnd w:id="2"/>
    </w:p>
    <w:p w:rsidR="00E523C3" w:rsidRDefault="001A20A7" w:rsidP="007B1402">
      <w:pPr>
        <w:pStyle w:val="Listaconvietas"/>
      </w:pPr>
      <w:r>
        <w:t xml:space="preserve">Google Chrome </w:t>
      </w:r>
      <w:r w:rsidR="007B1402">
        <w:t>(Cualquier versión)</w:t>
      </w:r>
    </w:p>
    <w:p w:rsidR="007B1402" w:rsidRPr="004C0AD1" w:rsidRDefault="007B1402" w:rsidP="007B1402">
      <w:pPr>
        <w:pStyle w:val="Listaconvietas"/>
      </w:pPr>
      <w:r>
        <w:t>Microsoft Excel (Recomendable 2019)</w:t>
      </w:r>
    </w:p>
    <w:p w:rsidR="00E523C3" w:rsidRPr="004C0AD1" w:rsidRDefault="007B1402" w:rsidP="00E523C3">
      <w:pPr>
        <w:pStyle w:val="Ttulo2"/>
      </w:pPr>
      <w:bookmarkStart w:id="3" w:name="_Toc90884455"/>
      <w:r>
        <w:t>Sistema Operativo</w:t>
      </w:r>
      <w:bookmarkEnd w:id="3"/>
    </w:p>
    <w:p w:rsidR="00E523C3" w:rsidRPr="004C0AD1" w:rsidRDefault="007B1402" w:rsidP="007B1402">
      <w:pPr>
        <w:pStyle w:val="Listaconvietas"/>
      </w:pPr>
      <w:r>
        <w:t>Windows 10 u 11</w:t>
      </w:r>
    </w:p>
    <w:p w:rsidR="00E523C3" w:rsidRPr="004C0AD1" w:rsidRDefault="007B1402" w:rsidP="00E523C3">
      <w:pPr>
        <w:pStyle w:val="Ttulo2"/>
      </w:pPr>
      <w:bookmarkStart w:id="4" w:name="_Toc90884456"/>
      <w:r>
        <w:t>M</w:t>
      </w:r>
      <w:bookmarkEnd w:id="4"/>
      <w:r>
        <w:t>as Información</w:t>
      </w:r>
    </w:p>
    <w:p w:rsidR="001933B6" w:rsidRDefault="007B1402" w:rsidP="00E523C3">
      <w:r>
        <w:t>Es recomendable que el sistema tenga permisos de administrador para ejecutar el archivo, debido a que se necesita cierta información propia del sistema (Fecha, información del usuario, etc..)</w:t>
      </w:r>
      <w:r w:rsidR="001933B6">
        <w:t>.</w:t>
      </w:r>
    </w:p>
    <w:p w:rsidR="001933B6" w:rsidRDefault="001933B6" w:rsidP="00E523C3"/>
    <w:p w:rsidR="001933B6" w:rsidRDefault="001933B6" w:rsidP="00E523C3">
      <w:r>
        <w:t>Para verificar ello, puede ir a la sección de inicio, escribir “</w:t>
      </w:r>
      <w:proofErr w:type="spellStart"/>
      <w:r>
        <w:t>cmd</w:t>
      </w:r>
      <w:proofErr w:type="spellEnd"/>
      <w:r>
        <w:t xml:space="preserve">” sin comillas, dar </w:t>
      </w:r>
      <w:proofErr w:type="spellStart"/>
      <w:r>
        <w:t>click</w:t>
      </w:r>
      <w:proofErr w:type="spellEnd"/>
      <w:r>
        <w:t xml:space="preserve"> derecho sobre el resultado y ejecutar como administrador, si el sistema le permite esto, ya tiene permisos como administrador.</w:t>
      </w:r>
    </w:p>
    <w:p w:rsidR="007B1402" w:rsidRPr="004C0AD1" w:rsidRDefault="001933B6" w:rsidP="00E523C3">
      <w:r>
        <w:rPr>
          <w:noProof/>
        </w:rPr>
        <w:drawing>
          <wp:inline distT="0" distB="0" distL="0" distR="0">
            <wp:extent cx="2648198" cy="45351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stretch>
                      <a:fillRect/>
                    </a:stretch>
                  </pic:blipFill>
                  <pic:spPr>
                    <a:xfrm>
                      <a:off x="0" y="0"/>
                      <a:ext cx="2660014" cy="4555357"/>
                    </a:xfrm>
                    <a:prstGeom prst="rect">
                      <a:avLst/>
                    </a:prstGeom>
                  </pic:spPr>
                </pic:pic>
              </a:graphicData>
            </a:graphic>
          </wp:inline>
        </w:drawing>
      </w:r>
    </w:p>
    <w:p w:rsidR="00D476F7" w:rsidRDefault="001933B6" w:rsidP="00D476F7">
      <w:pPr>
        <w:pStyle w:val="Ttulo1"/>
        <w:rPr>
          <w:lang w:bidi="es-ES"/>
        </w:rPr>
      </w:pPr>
      <w:r>
        <w:rPr>
          <w:lang w:bidi="es-ES"/>
        </w:rPr>
        <w:lastRenderedPageBreak/>
        <w:t>Preparacion</w:t>
      </w:r>
    </w:p>
    <w:p w:rsidR="001933B6" w:rsidRDefault="001933B6" w:rsidP="001933B6">
      <w:pPr>
        <w:rPr>
          <w:lang w:bidi="es-ES"/>
        </w:rPr>
      </w:pPr>
    </w:p>
    <w:p w:rsidR="001933B6" w:rsidRDefault="001933B6" w:rsidP="001933B6">
      <w:pPr>
        <w:pStyle w:val="Ttulo2"/>
        <w:rPr>
          <w:lang w:bidi="es-ES"/>
        </w:rPr>
      </w:pPr>
      <w:r>
        <w:rPr>
          <w:lang w:bidi="es-ES"/>
        </w:rPr>
        <w:t xml:space="preserve">Archivo </w:t>
      </w:r>
      <w:r w:rsidR="004249AB">
        <w:rPr>
          <w:lang w:bidi="es-ES"/>
        </w:rPr>
        <w:t>de mantenimiento anterior</w:t>
      </w:r>
    </w:p>
    <w:p w:rsidR="004249AB" w:rsidRDefault="004249AB" w:rsidP="004249AB">
      <w:pPr>
        <w:rPr>
          <w:lang w:bidi="es-ES"/>
        </w:rPr>
      </w:pPr>
    </w:p>
    <w:p w:rsidR="004249AB" w:rsidRDefault="004249AB" w:rsidP="004249AB">
      <w:pPr>
        <w:rPr>
          <w:lang w:bidi="es-ES"/>
        </w:rPr>
      </w:pPr>
      <w:r>
        <w:rPr>
          <w:lang w:bidi="es-ES"/>
        </w:rPr>
        <w:t xml:space="preserve">El sistema necesita del archivo para ciertas validaciones, es necesario que este archivo se encuentre en alguna parte del sistema donde se pueda seleccionar, además de estar cerrado y con </w:t>
      </w:r>
      <w:r w:rsidR="007C199D">
        <w:rPr>
          <w:lang w:bidi="es-ES"/>
        </w:rPr>
        <w:t>extensión .xlsx o .xls, no es necesario que tenga un nombre especifico, también es recomendable antes de ejecutar el proceso revisar que en la hoja “</w:t>
      </w:r>
      <w:proofErr w:type="spellStart"/>
      <w:r w:rsidR="007C199D">
        <w:rPr>
          <w:lang w:bidi="es-ES"/>
        </w:rPr>
        <w:t>Export</w:t>
      </w:r>
      <w:proofErr w:type="spellEnd"/>
      <w:r w:rsidR="007C199D">
        <w:rPr>
          <w:lang w:bidi="es-ES"/>
        </w:rPr>
        <w:t xml:space="preserve"> data”, se tenga la misma estructura que se encuentra en la hoja “</w:t>
      </w:r>
      <w:proofErr w:type="spellStart"/>
      <w:r w:rsidR="007C199D">
        <w:rPr>
          <w:lang w:bidi="es-ES"/>
        </w:rPr>
        <w:t>Export</w:t>
      </w:r>
      <w:proofErr w:type="spellEnd"/>
      <w:r w:rsidR="007C199D">
        <w:rPr>
          <w:lang w:bidi="es-ES"/>
        </w:rPr>
        <w:t xml:space="preserve"> data” del archivo llamado “</w:t>
      </w:r>
      <w:r w:rsidR="007C199D" w:rsidRPr="007C199D">
        <w:rPr>
          <w:lang w:bidi="es-ES"/>
        </w:rPr>
        <w:t>Macro informe mantenimiento.xlsm</w:t>
      </w:r>
      <w:r w:rsidR="007C199D">
        <w:rPr>
          <w:lang w:bidi="es-ES"/>
        </w:rPr>
        <w:t>”.</w:t>
      </w:r>
    </w:p>
    <w:p w:rsidR="007C199D" w:rsidRDefault="007C199D" w:rsidP="004249AB">
      <w:pPr>
        <w:rPr>
          <w:lang w:bidi="es-ES"/>
        </w:rPr>
      </w:pPr>
    </w:p>
    <w:p w:rsidR="007C199D" w:rsidRDefault="007C199D" w:rsidP="004249AB">
      <w:pPr>
        <w:rPr>
          <w:lang w:bidi="es-ES"/>
        </w:rPr>
      </w:pPr>
      <w:proofErr w:type="spellStart"/>
      <w:r>
        <w:rPr>
          <w:lang w:bidi="es-ES"/>
        </w:rPr>
        <w:t>Ademas</w:t>
      </w:r>
      <w:proofErr w:type="spellEnd"/>
      <w:r>
        <w:rPr>
          <w:lang w:bidi="es-ES"/>
        </w:rPr>
        <w:t xml:space="preserve"> de validar que no se encuentren espacios entre los registros y nunca cambiar los siguientes aspectos, de dicho archivo:</w:t>
      </w:r>
    </w:p>
    <w:p w:rsidR="007C199D" w:rsidRDefault="007C199D" w:rsidP="007C199D">
      <w:pPr>
        <w:pStyle w:val="Listaconvietas"/>
        <w:rPr>
          <w:lang w:bidi="es-ES"/>
        </w:rPr>
      </w:pPr>
      <w:r>
        <w:rPr>
          <w:lang w:bidi="es-ES"/>
        </w:rPr>
        <w:t>Nombre de la Hoja “</w:t>
      </w:r>
      <w:proofErr w:type="spellStart"/>
      <w:r>
        <w:rPr>
          <w:lang w:bidi="es-ES"/>
        </w:rPr>
        <w:t>Export</w:t>
      </w:r>
      <w:proofErr w:type="spellEnd"/>
      <w:r>
        <w:rPr>
          <w:lang w:bidi="es-ES"/>
        </w:rPr>
        <w:t xml:space="preserve"> data”</w:t>
      </w:r>
    </w:p>
    <w:p w:rsidR="007C199D" w:rsidRDefault="007C199D" w:rsidP="007C199D">
      <w:pPr>
        <w:pStyle w:val="Listaconvietas"/>
        <w:rPr>
          <w:lang w:bidi="es-ES"/>
        </w:rPr>
      </w:pPr>
      <w:r>
        <w:rPr>
          <w:lang w:bidi="es-ES"/>
        </w:rPr>
        <w:t>Estructura del archivo</w:t>
      </w:r>
    </w:p>
    <w:p w:rsidR="007C199D" w:rsidRDefault="007C199D" w:rsidP="007C199D">
      <w:pPr>
        <w:pStyle w:val="Listaconvietas"/>
        <w:rPr>
          <w:lang w:bidi="es-ES"/>
        </w:rPr>
      </w:pPr>
      <w:r>
        <w:rPr>
          <w:lang w:bidi="es-ES"/>
        </w:rPr>
        <w:t xml:space="preserve">Extensión del archivo </w:t>
      </w:r>
    </w:p>
    <w:p w:rsidR="007C199D" w:rsidRDefault="007C199D" w:rsidP="007C199D">
      <w:pPr>
        <w:pStyle w:val="Listaconvietas"/>
        <w:numPr>
          <w:ilvl w:val="0"/>
          <w:numId w:val="0"/>
        </w:numPr>
        <w:rPr>
          <w:lang w:bidi="es-ES"/>
        </w:rPr>
      </w:pPr>
    </w:p>
    <w:p w:rsidR="007C199D" w:rsidRDefault="007C199D" w:rsidP="007C199D">
      <w:pPr>
        <w:pStyle w:val="Ttulo2"/>
        <w:rPr>
          <w:lang w:bidi="es-ES"/>
        </w:rPr>
      </w:pPr>
      <w:r>
        <w:rPr>
          <w:lang w:bidi="es-ES"/>
        </w:rPr>
        <w:t>Archivo de macro</w:t>
      </w:r>
    </w:p>
    <w:p w:rsidR="007C199D" w:rsidRDefault="007C199D" w:rsidP="007C199D">
      <w:pPr>
        <w:rPr>
          <w:lang w:bidi="es-ES"/>
        </w:rPr>
      </w:pPr>
      <w:r>
        <w:rPr>
          <w:lang w:bidi="es-ES"/>
        </w:rPr>
        <w:t>Este archivo contiene las siguientes Hojas, es recomendable no cambiar el nombre de las siguientes, así como su estructura:</w:t>
      </w:r>
    </w:p>
    <w:p w:rsidR="007C199D" w:rsidRDefault="007C199D" w:rsidP="007C199D">
      <w:pPr>
        <w:pStyle w:val="Listaconvietas"/>
        <w:rPr>
          <w:lang w:bidi="es-ES"/>
        </w:rPr>
      </w:pPr>
      <w:r>
        <w:rPr>
          <w:lang w:bidi="es-ES"/>
        </w:rPr>
        <w:t>Hoja “</w:t>
      </w:r>
      <w:proofErr w:type="spellStart"/>
      <w:r>
        <w:rPr>
          <w:lang w:bidi="es-ES"/>
        </w:rPr>
        <w:t>Export</w:t>
      </w:r>
      <w:proofErr w:type="spellEnd"/>
      <w:r>
        <w:rPr>
          <w:lang w:bidi="es-ES"/>
        </w:rPr>
        <w:t xml:space="preserve"> data”</w:t>
      </w:r>
    </w:p>
    <w:p w:rsidR="007C199D" w:rsidRDefault="007C199D" w:rsidP="007C199D">
      <w:pPr>
        <w:pStyle w:val="Listaconvietas"/>
        <w:rPr>
          <w:lang w:bidi="es-ES"/>
        </w:rPr>
      </w:pPr>
      <w:r>
        <w:rPr>
          <w:lang w:bidi="es-ES"/>
        </w:rPr>
        <w:t>Hoja “Municipios”</w:t>
      </w:r>
    </w:p>
    <w:p w:rsidR="007C199D" w:rsidRPr="007C199D" w:rsidRDefault="007C199D" w:rsidP="007C199D">
      <w:pPr>
        <w:pStyle w:val="Listaconvietas"/>
        <w:rPr>
          <w:lang w:bidi="es-ES"/>
        </w:rPr>
      </w:pPr>
      <w:r>
        <w:rPr>
          <w:lang w:bidi="es-ES"/>
        </w:rPr>
        <w:t>Hoja “</w:t>
      </w:r>
      <w:bookmarkStart w:id="5" w:name="_GoBack"/>
      <w:bookmarkEnd w:id="5"/>
      <w:r>
        <w:rPr>
          <w:lang w:bidi="es-ES"/>
        </w:rPr>
        <w:t>”</w:t>
      </w:r>
    </w:p>
    <w:p w:rsidR="00D476F7" w:rsidRPr="004C0AD1" w:rsidRDefault="00D476F7" w:rsidP="00D476F7"/>
    <w:sdt>
      <w:sdtPr>
        <w:id w:val="-1966651039"/>
        <w:placeholder>
          <w:docPart w:val="652ABC3230F744B8A958E402F9D11DB4"/>
        </w:placeholder>
        <w:temporary/>
        <w:showingPlcHdr/>
        <w15:appearance w15:val="hidden"/>
        <w:text/>
      </w:sdtPr>
      <w:sdtEndPr/>
      <w:sdtContent>
        <w:p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rsidR="00D476F7" w:rsidRPr="004C0AD1" w:rsidRDefault="00D476F7" w:rsidP="00D476F7"/>
    <w:sdt>
      <w:sdtPr>
        <w:id w:val="-881481819"/>
        <w:placeholder>
          <w:docPart w:val="A63DB3111A654F0C9F5E9E7B9101FE00"/>
        </w:placeholder>
        <w:temporary/>
        <w:showingPlcHdr/>
        <w15:appearance w15:val="hidden"/>
        <w:text/>
      </w:sdtPr>
      <w:sdtEndPr/>
      <w:sdtContent>
        <w:p w:rsidR="00D476F7" w:rsidRPr="004C0AD1" w:rsidRDefault="00D476F7" w:rsidP="00D476F7">
          <w:pPr>
            <w:pStyle w:val="Listaconnmeros"/>
          </w:pPr>
          <w:r w:rsidRPr="004C0AD1">
            <w:rPr>
              <w:lang w:bidi="es-ES"/>
            </w:rPr>
            <w:t>Por ejemplo, este texto usa el estilo Lista con viñetas.</w:t>
          </w:r>
        </w:p>
        <w:p w:rsidR="00D476F7" w:rsidRPr="004C0AD1" w:rsidRDefault="00D476F7" w:rsidP="00D476F7">
          <w:pPr>
            <w:pStyle w:val="Listaconnmeros"/>
          </w:pPr>
          <w:r w:rsidRPr="004C0AD1">
            <w:rPr>
              <w:lang w:bidi="es-ES"/>
            </w:rPr>
            <w:t>Esta es otra frase con el estilo Lista con viñetas.</w:t>
          </w:r>
        </w:p>
      </w:sdtContent>
    </w:sdt>
    <w:p w:rsidR="00D476F7" w:rsidRPr="004C0AD1" w:rsidRDefault="00D476F7" w:rsidP="00D476F7">
      <w:pPr>
        <w:pStyle w:val="Listaconnmeros"/>
        <w:numPr>
          <w:ilvl w:val="0"/>
          <w:numId w:val="0"/>
        </w:numPr>
      </w:pPr>
    </w:p>
    <w:sdt>
      <w:sdtPr>
        <w:id w:val="-137343135"/>
        <w:placeholder>
          <w:docPart w:val="4686847E436746BE96C0E9921068D402"/>
        </w:placeholder>
        <w:temporary/>
        <w:showingPlcHdr/>
        <w15:appearance w15:val="hidden"/>
        <w:text/>
      </w:sdtPr>
      <w:sdtEndPr/>
      <w:sdtContent>
        <w:p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rsidTr="00D55CBC">
        <w:trPr>
          <w:trHeight w:val="2073"/>
        </w:trPr>
        <w:tc>
          <w:tcPr>
            <w:tcW w:w="10326" w:type="dxa"/>
            <w:tcBorders>
              <w:top w:val="nil"/>
              <w:left w:val="nil"/>
              <w:bottom w:val="nil"/>
              <w:right w:val="nil"/>
            </w:tcBorders>
            <w:shd w:val="clear" w:color="auto" w:fill="auto"/>
          </w:tcPr>
          <w:p w:rsidR="00D55CBC" w:rsidRPr="004C0AD1" w:rsidRDefault="00D55CBC" w:rsidP="00D55CBC">
            <w:pPr>
              <w:pStyle w:val="Firma"/>
              <w:spacing w:before="0"/>
            </w:pPr>
            <w:r w:rsidRPr="004C0AD1">
              <w:rPr>
                <w:noProof/>
                <w:lang w:bidi="es-ES"/>
              </w:rPr>
              <w:lastRenderedPageBreak/>
              <w:drawing>
                <wp:inline distT="0" distB="0" distL="0" distR="0" wp14:anchorId="3ED2C38A" wp14:editId="36A46D95">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Pr="004C0AD1" w:rsidRDefault="002063EE" w:rsidP="002063EE">
      <w:pPr>
        <w:pStyle w:val="Listaconnmeros"/>
        <w:numPr>
          <w:ilvl w:val="0"/>
          <w:numId w:val="0"/>
        </w:numPr>
      </w:pPr>
    </w:p>
    <w:p w:rsidR="00D55CBC" w:rsidRPr="004C0AD1" w:rsidRDefault="00D55CBC" w:rsidP="002063EE">
      <w:pPr>
        <w:pStyle w:val="Listaconnmeros"/>
        <w:numPr>
          <w:ilvl w:val="0"/>
          <w:numId w:val="0"/>
        </w:numPr>
      </w:pPr>
    </w:p>
    <w:sdt>
      <w:sdtPr>
        <w:id w:val="493999377"/>
        <w:placeholder>
          <w:docPart w:val="82E40013E1B04B32957F86106E10719A"/>
        </w:placeholder>
        <w:temporary/>
        <w:showingPlcHdr/>
        <w15:appearance w15:val="hidden"/>
      </w:sdtPr>
      <w:sdtEndPr/>
      <w:sdtContent>
        <w:p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rsidR="002063EE" w:rsidRPr="004C0AD1" w:rsidRDefault="002063EE" w:rsidP="002063EE">
      <w:pPr>
        <w:pStyle w:val="Ttulo1"/>
      </w:pPr>
      <w:bookmarkStart w:id="6" w:name="_Toc90884459"/>
      <w:r w:rsidRPr="004C0AD1">
        <w:rPr>
          <w:lang w:bidi="es-ES"/>
        </w:rPr>
        <w:lastRenderedPageBreak/>
        <w:t>BALANCES GENERALES</w:t>
      </w:r>
      <w:bookmarkEnd w:id="6"/>
    </w:p>
    <w:p w:rsidR="002063EE" w:rsidRPr="004C0AD1" w:rsidRDefault="002063EE" w:rsidP="002063EE"/>
    <w:bookmarkStart w:id="7" w:name="_Toc90884460"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212144AD3C1F4823915D29455025E02C"/>
        </w:placeholder>
        <w:temporary/>
        <w:showingPlcHdr/>
        <w15:appearance w15:val="hidden"/>
      </w:sdtPr>
      <w:sdtEndPr/>
      <w:sdtContent>
        <w:p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16885B4290B547948D84EFADE4DC88B6"/>
        </w:placeholder>
        <w:temporary/>
        <w:showingPlcHdr/>
        <w15:appearance w15:val="hidden"/>
      </w:sdtPr>
      <w:sdtEndPr/>
      <w:sdtContent>
        <w:p w:rsidR="002063EE" w:rsidRPr="004C0AD1" w:rsidRDefault="002063EE" w:rsidP="002063EE">
          <w:pPr>
            <w:pStyle w:val="Listaconvietas"/>
          </w:pPr>
          <w:r w:rsidRPr="004C0AD1">
            <w:rPr>
              <w:lang w:bidi="es-ES"/>
            </w:rPr>
            <w:t>Deudas</w:t>
          </w:r>
        </w:p>
        <w:p w:rsidR="002063EE" w:rsidRPr="004C0AD1" w:rsidRDefault="002063EE" w:rsidP="002063EE">
          <w:pPr>
            <w:pStyle w:val="Listaconvietas"/>
          </w:pPr>
          <w:r w:rsidRPr="004C0AD1">
            <w:rPr>
              <w:lang w:bidi="es-ES"/>
            </w:rPr>
            <w:t>Balance de la posición financiera</w:t>
          </w:r>
        </w:p>
        <w:p w:rsidR="002063EE" w:rsidRPr="004C0AD1" w:rsidRDefault="002063EE" w:rsidP="002063EE">
          <w:pPr>
            <w:pStyle w:val="Listaconvietas"/>
          </w:pPr>
          <w:r w:rsidRPr="004C0AD1">
            <w:rPr>
              <w:lang w:bidi="es-ES"/>
            </w:rPr>
            <w:t>Propiedad</w:t>
          </w:r>
        </w:p>
      </w:sdtContent>
    </w:sdt>
    <w:bookmarkStart w:id="9" w:name="_Toc90884461" w:displacedByCustomXml="next"/>
    <w:bookmarkStart w:id="10" w:name="_Toc501113964" w:displacedByCustomXml="next"/>
    <w:sdt>
      <w:sdtPr>
        <w:id w:val="-134404666"/>
        <w:placeholder>
          <w:docPart w:val="F6DA010646864939B36B39E076440C4C"/>
        </w:placeholder>
        <w:temporary/>
        <w:showingPlcHdr/>
        <w15:appearance w15:val="hidden"/>
      </w:sdtPr>
      <w:sdtEndPr/>
      <w:sdtContent>
        <w:p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D3E08A710E3544DC8F7B853832342B83"/>
        </w:placeholder>
        <w:temporary/>
        <w:showingPlcHdr/>
        <w15:appearance w15:val="hidden"/>
      </w:sdtPr>
      <w:sdtEndPr/>
      <w:sdtContent>
        <w:p w:rsidR="002063EE" w:rsidRPr="004C0AD1" w:rsidRDefault="002063EE" w:rsidP="002063EE">
          <w:pPr>
            <w:pStyle w:val="Listaconvietas"/>
          </w:pPr>
          <w:r w:rsidRPr="004C0AD1">
            <w:rPr>
              <w:lang w:bidi="es-ES"/>
            </w:rPr>
            <w:t>Ingresos</w:t>
          </w:r>
        </w:p>
        <w:p w:rsidR="002063EE" w:rsidRPr="004C0AD1" w:rsidRDefault="002063EE" w:rsidP="002063EE">
          <w:pPr>
            <w:pStyle w:val="Listaconvietas"/>
          </w:pPr>
          <w:r w:rsidRPr="004C0AD1">
            <w:rPr>
              <w:lang w:bidi="es-ES"/>
            </w:rPr>
            <w:t>Gastos</w:t>
          </w:r>
        </w:p>
        <w:p w:rsidR="002063EE" w:rsidRPr="004C0AD1" w:rsidRDefault="002063EE" w:rsidP="002063EE">
          <w:pPr>
            <w:pStyle w:val="Listaconvietas"/>
          </w:pPr>
          <w:r w:rsidRPr="004C0AD1">
            <w:rPr>
              <w:lang w:bidi="es-ES"/>
            </w:rPr>
            <w:t>Beneficios</w:t>
          </w:r>
        </w:p>
      </w:sdtContent>
    </w:sdt>
    <w:bookmarkStart w:id="11" w:name="_Toc90884462" w:displacedByCustomXml="next"/>
    <w:bookmarkStart w:id="12" w:name="_Toc501113965" w:displacedByCustomXml="next"/>
    <w:sdt>
      <w:sdtPr>
        <w:id w:val="537781632"/>
        <w:placeholder>
          <w:docPart w:val="4B116585336240F7BAE6312C830AD049"/>
        </w:placeholder>
        <w:temporary/>
        <w:showingPlcHdr/>
        <w15:appearance w15:val="hidden"/>
      </w:sdtPr>
      <w:sdtEndPr/>
      <w:sdtContent>
        <w:p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5AC53BC989EE4E14B1515B19516B056C"/>
        </w:placeholder>
        <w:temporary/>
        <w:showingPlcHdr/>
        <w15:appearance w15:val="hidden"/>
      </w:sdtPr>
      <w:sdtEndPr/>
      <w:sdtContent>
        <w:p w:rsidR="002063EE" w:rsidRPr="004C0AD1" w:rsidRDefault="002063EE" w:rsidP="002063EE">
          <w:r w:rsidRPr="004C0AD1">
            <w:rPr>
              <w:lang w:bidi="es-ES"/>
            </w:rPr>
            <w:t>Bien, no sería un informe anual sin una gran cantidad de números, ¿no es cierto? Esta sección es el lugar para colocar todas esas tablas financieras.</w:t>
          </w:r>
        </w:p>
        <w:p w:rsidR="002063EE" w:rsidRPr="004C0AD1" w:rsidRDefault="002063EE" w:rsidP="002063EE">
          <w:r w:rsidRPr="004C0AD1">
            <w:rPr>
              <w:lang w:bidi="es-ES"/>
            </w:rPr>
            <w:t>Para empezar con una tabla que tenga la apariencia de esta muestra, pulse en Tabla en la pestaña Insertar.</w:t>
          </w:r>
        </w:p>
      </w:sdtContent>
    </w:sdt>
    <w:p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Pr="004C0AD1" w:rsidRDefault="002063EE" w:rsidP="002063EE">
            <w:pPr>
              <w:spacing w:before="100"/>
            </w:pPr>
            <w:r w:rsidRPr="004C0AD1">
              <w:rPr>
                <w:lang w:bidi="es-ES"/>
              </w:rPr>
              <w:t>DESCRIPCIÓN</w:t>
            </w:r>
          </w:p>
        </w:tc>
        <w:tc>
          <w:tcPr>
            <w:tcW w:w="855"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3" w:name="_Toc90884463" w:displacedByCustomXml="next"/>
    <w:bookmarkStart w:id="14" w:name="_Toc501113966" w:displacedByCustomXml="next"/>
    <w:sdt>
      <w:sdtPr>
        <w:id w:val="-1109960366"/>
        <w:placeholder>
          <w:docPart w:val="C991798D5DE94BC08D799BF820B94907"/>
        </w:placeholder>
        <w:temporary/>
        <w:showingPlcHdr/>
        <w15:appearance w15:val="hidden"/>
      </w:sdtPr>
      <w:sdtEndPr/>
      <w:sdtContent>
        <w:p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B166EFE77745431C9BE75BB0C93798E6"/>
        </w:placeholder>
        <w:temporary/>
        <w:showingPlcHdr/>
        <w15:appearance w15:val="hidden"/>
      </w:sdtPr>
      <w:sdtEndPr/>
      <w:sdtContent>
        <w:p w:rsidR="002063EE" w:rsidRPr="004C0AD1" w:rsidRDefault="002063EE" w:rsidP="002063EE">
          <w:pPr>
            <w:pStyle w:val="Listaconvietas"/>
          </w:pPr>
          <w:r w:rsidRPr="004C0AD1">
            <w:rPr>
              <w:lang w:bidi="es-ES"/>
            </w:rPr>
            <w:t>Funcionamiento</w:t>
          </w:r>
        </w:p>
        <w:p w:rsidR="002063EE" w:rsidRPr="004C0AD1" w:rsidRDefault="002063EE" w:rsidP="002063EE">
          <w:pPr>
            <w:pStyle w:val="Listaconvietas"/>
          </w:pPr>
          <w:r w:rsidRPr="004C0AD1">
            <w:rPr>
              <w:lang w:bidi="es-ES"/>
            </w:rPr>
            <w:t>Inversión</w:t>
          </w:r>
        </w:p>
        <w:p w:rsidR="002063EE" w:rsidRPr="004C0AD1" w:rsidRDefault="002063EE" w:rsidP="002063EE">
          <w:pPr>
            <w:pStyle w:val="Listaconvietas"/>
          </w:pPr>
          <w:r w:rsidRPr="004C0AD1">
            <w:rPr>
              <w:lang w:bidi="es-ES"/>
            </w:rPr>
            <w:t>Financiación</w:t>
          </w:r>
        </w:p>
      </w:sdtContent>
    </w:sdt>
    <w:p w:rsidR="002063EE" w:rsidRPr="004C0AD1" w:rsidRDefault="002063EE" w:rsidP="002063EE"/>
    <w:p w:rsidR="002063EE" w:rsidRPr="004C0AD1" w:rsidRDefault="002063EE">
      <w:pPr>
        <w:spacing w:after="180" w:line="336" w:lineRule="auto"/>
        <w:contextualSpacing w:val="0"/>
      </w:pPr>
      <w:r w:rsidRPr="004C0AD1">
        <w:rPr>
          <w:lang w:bidi="es-ES"/>
        </w:rPr>
        <w:br w:type="page"/>
      </w:r>
    </w:p>
    <w:p w:rsidR="002063EE" w:rsidRPr="004C0AD1" w:rsidRDefault="002063EE" w:rsidP="002063EE">
      <w:pPr>
        <w:pStyle w:val="Ttulo1"/>
      </w:pPr>
      <w:bookmarkStart w:id="15" w:name="_Toc90884464"/>
      <w:r w:rsidRPr="004C0AD1">
        <w:rPr>
          <w:lang w:bidi="es-ES"/>
        </w:rPr>
        <w:lastRenderedPageBreak/>
        <w:t>NOTAS DE LOS BALANCES GENERALES</w:t>
      </w:r>
      <w:bookmarkEnd w:id="15"/>
    </w:p>
    <w:p w:rsidR="002063EE" w:rsidRPr="004C0AD1" w:rsidRDefault="002063EE" w:rsidP="002063EE"/>
    <w:bookmarkStart w:id="16" w:name="_Toc90884465" w:displacedByCustomXml="next"/>
    <w:bookmarkStart w:id="17" w:name="_Toc501113968" w:displacedByCustomXml="next"/>
    <w:sdt>
      <w:sdtPr>
        <w:id w:val="1202897003"/>
        <w:placeholder>
          <w:docPart w:val="ADC8DFC614F34809983105A7AA46129E"/>
        </w:placeholder>
        <w:temporary/>
        <w:showingPlcHdr/>
        <w15:appearance w15:val="hidden"/>
      </w:sdtPr>
      <w:sdtEndPr/>
      <w:sdtContent>
        <w:p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5FE109F0326F4246A436E162556A247E"/>
        </w:placeholder>
        <w:temporary/>
        <w:showingPlcHdr/>
        <w15:appearance w15:val="hidden"/>
        <w:text/>
      </w:sdtPr>
      <w:sdtEndPr/>
      <w:sdtContent>
        <w:p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rsidTr="002063EE">
        <w:trPr>
          <w:trHeight w:val="2788"/>
        </w:trPr>
        <w:tc>
          <w:tcPr>
            <w:tcW w:w="3442" w:type="dxa"/>
            <w:shd w:val="clear" w:color="auto" w:fill="262140" w:themeFill="text1"/>
            <w:vAlign w:val="center"/>
          </w:tcPr>
          <w:p w:rsidR="002063EE" w:rsidRPr="004C0AD1" w:rsidRDefault="002063EE" w:rsidP="002063EE">
            <w:pPr>
              <w:pStyle w:val="Firma"/>
              <w:spacing w:before="0"/>
              <w:jc w:val="center"/>
            </w:pPr>
            <w:r w:rsidRPr="004C0AD1">
              <w:rPr>
                <w:noProof/>
                <w:lang w:bidi="es-ES"/>
              </w:rPr>
              <w:drawing>
                <wp:inline distT="0" distB="0" distL="0" distR="0" wp14:anchorId="5D0CCEE9" wp14:editId="4F6A9C0E">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4">
                            <a:extLs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Pr="004C0AD1" w:rsidRDefault="002063EE" w:rsidP="002063EE">
            <w:pPr>
              <w:pStyle w:val="Firma"/>
              <w:spacing w:before="0"/>
              <w:jc w:val="center"/>
            </w:pPr>
            <w:r w:rsidRPr="004C0AD1">
              <w:rPr>
                <w:noProof/>
                <w:lang w:bidi="es-ES"/>
              </w:rPr>
              <w:drawing>
                <wp:inline distT="0" distB="0" distL="0" distR="0" wp14:anchorId="47F1B601" wp14:editId="1EE013F1">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6">
                            <a:extLs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Pr="004C0AD1" w:rsidRDefault="002063EE" w:rsidP="002063EE">
            <w:pPr>
              <w:pStyle w:val="Firma"/>
              <w:spacing w:before="0"/>
              <w:jc w:val="center"/>
            </w:pPr>
            <w:r w:rsidRPr="004C0AD1">
              <w:rPr>
                <w:noProof/>
                <w:lang w:bidi="es-ES"/>
              </w:rPr>
              <w:drawing>
                <wp:inline distT="0" distB="0" distL="0" distR="0" wp14:anchorId="1569B448" wp14:editId="1335FCAF">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8">
                            <a:extLs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tc>
      </w:tr>
    </w:tbl>
    <w:p w:rsidR="002063EE" w:rsidRPr="004C0AD1" w:rsidRDefault="002063EE" w:rsidP="002063EE"/>
    <w:bookmarkStart w:id="18" w:name="_Toc90884466" w:displacedByCustomXml="next"/>
    <w:bookmarkStart w:id="19" w:name="_Toc501113969" w:displacedByCustomXml="next"/>
    <w:sdt>
      <w:sdtPr>
        <w:id w:val="774063787"/>
        <w:placeholder>
          <w:docPart w:val="084713E4C23D412393F20D9B2574E69C"/>
        </w:placeholder>
        <w:temporary/>
        <w:showingPlcHdr/>
        <w15:appearance w15:val="hidden"/>
      </w:sdtPr>
      <w:sdtEndPr/>
      <w:sdtContent>
        <w:p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9C1545EB100F422B81F8CF8F52EE446E"/>
        </w:placeholder>
        <w:temporary/>
        <w:showingPlcHdr/>
        <w15:appearance w15:val="hidden"/>
        <w:text/>
      </w:sdtPr>
      <w:sdtEndPr/>
      <w:sdtContent>
        <w:p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rsidTr="00D55CBC">
        <w:trPr>
          <w:trHeight w:val="1348"/>
        </w:trPr>
        <w:tc>
          <w:tcPr>
            <w:tcW w:w="5163" w:type="dxa"/>
            <w:shd w:val="clear" w:color="auto" w:fill="auto"/>
          </w:tcPr>
          <w:bookmarkStart w:id="20" w:name="_Toc90884467" w:displacedByCustomXml="next"/>
          <w:sdt>
            <w:sdtPr>
              <w:id w:val="-1108726040"/>
              <w:placeholder>
                <w:docPart w:val="F80E2A6A1B7342FAB6BED8C5AA2266B2"/>
              </w:placeholder>
              <w:temporary/>
              <w:showingPlcHdr/>
              <w15:appearance w15:val="hidden"/>
            </w:sdtPr>
            <w:sdtEndPr/>
            <w:sdtContent>
              <w:p w:rsidR="002063EE" w:rsidRPr="004C0AD1" w:rsidRDefault="002063EE" w:rsidP="002063EE">
                <w:pPr>
                  <w:pStyle w:val="Ttulo2"/>
                </w:pPr>
                <w:r w:rsidRPr="004C0AD1">
                  <w:rPr>
                    <w:lang w:bidi="es-ES"/>
                  </w:rPr>
                  <w:t>Deuda</w:t>
                </w:r>
              </w:p>
            </w:sdtContent>
          </w:sdt>
          <w:bookmarkEnd w:id="20" w:displacedByCustomXml="prev"/>
          <w:sdt>
            <w:sdtPr>
              <w:id w:val="-588690701"/>
              <w:placeholder>
                <w:docPart w:val="BABEDD789FB64BC58628079403F753A5"/>
              </w:placeholder>
              <w:temporary/>
              <w:showingPlcHdr/>
              <w15:appearance w15:val="hidden"/>
              <w:text/>
            </w:sdtPr>
            <w:sdtEndPr/>
            <w:sdtContent>
              <w:p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90884468" w:displacedByCustomXml="next"/>
          <w:sdt>
            <w:sdtPr>
              <w:id w:val="1662740597"/>
              <w:placeholder>
                <w:docPart w:val="DF8B749D0016491B9F159A237800310A"/>
              </w:placeholder>
              <w:temporary/>
              <w:showingPlcHdr/>
              <w15:appearance w15:val="hidden"/>
            </w:sdtPr>
            <w:sdtEndPr/>
            <w:sdtContent>
              <w:p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64F1F73EFEEE48828447EA8FFAB0007D"/>
              </w:placeholder>
              <w:temporary/>
              <w:showingPlcHdr/>
              <w15:appearance w15:val="hidden"/>
              <w:text/>
            </w:sdtPr>
            <w:sdtEndPr/>
            <w:sdtContent>
              <w:p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90884469" w:displacedByCustomXml="next"/>
          <w:sdt>
            <w:sdtPr>
              <w:id w:val="-1156606350"/>
              <w:placeholder>
                <w:docPart w:val="B3C568C19FF742D9BC48831394B5FF1B"/>
              </w:placeholder>
              <w:temporary/>
              <w:showingPlcHdr/>
              <w15:appearance w15:val="hidden"/>
            </w:sdtPr>
            <w:sdtEndPr/>
            <w:sdtContent>
              <w:p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2946EA03621441C5A6E35050E25CA756"/>
              </w:placeholder>
              <w:temporary/>
              <w:showingPlcHdr/>
              <w15:appearance w15:val="hidden"/>
              <w:text/>
            </w:sdtPr>
            <w:sdtEndPr/>
            <w:sdtContent>
              <w:p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90884470" w:displacedByCustomXml="next"/>
          <w:sdt>
            <w:sdtPr>
              <w:id w:val="-389114937"/>
              <w:placeholder>
                <w:docPart w:val="0CA5FDD976DE425E9639C54706AC7067"/>
              </w:placeholder>
              <w:temporary/>
              <w:showingPlcHdr/>
              <w15:appearance w15:val="hidden"/>
            </w:sdtPr>
            <w:sdtEndPr/>
            <w:sdtContent>
              <w:p w:rsidR="002063EE" w:rsidRPr="004C0AD1" w:rsidRDefault="002063EE" w:rsidP="002063EE">
                <w:pPr>
                  <w:pStyle w:val="Ttulo2"/>
                </w:pPr>
                <w:r w:rsidRPr="004C0AD1">
                  <w:rPr>
                    <w:lang w:bidi="es-ES"/>
                  </w:rPr>
                  <w:t>Aportes</w:t>
                </w:r>
              </w:p>
            </w:sdtContent>
          </w:sdt>
          <w:bookmarkEnd w:id="23" w:displacedByCustomXml="prev"/>
          <w:p w:rsidR="002063EE" w:rsidRPr="004C0AD1" w:rsidRDefault="00F00230" w:rsidP="002063EE">
            <w:sdt>
              <w:sdtPr>
                <w:id w:val="-1398818968"/>
                <w:placeholder>
                  <w:docPart w:val="DFAF0E6FA79E4A3B982B3BD1F8608C07"/>
                </w:placeholder>
                <w:temporary/>
                <w:showingPlcHdr/>
                <w15:appearance w15:val="hidden"/>
                <w:text/>
              </w:sdtPr>
              <w:sdtEndPr/>
              <w:sdtContent>
                <w:r w:rsidR="002063EE" w:rsidRPr="004C0AD1">
                  <w:rPr>
                    <w:lang w:bidi="es-ES"/>
                  </w:rPr>
                  <w:t>¿Qué desea que entiendan los lectores? Agregue notas sobre los puntos clave aquí.</w:t>
                </w:r>
              </w:sdtContent>
            </w:sdt>
          </w:p>
          <w:p w:rsidR="002063EE" w:rsidRPr="004C0AD1" w:rsidRDefault="002063EE" w:rsidP="002063EE">
            <w:pPr>
              <w:pStyle w:val="Firma"/>
              <w:spacing w:before="0"/>
            </w:pPr>
          </w:p>
        </w:tc>
      </w:tr>
      <w:tr w:rsidR="002063EE" w:rsidRPr="004C0AD1" w:rsidTr="00D55CBC">
        <w:trPr>
          <w:trHeight w:val="1866"/>
        </w:trPr>
        <w:tc>
          <w:tcPr>
            <w:tcW w:w="5163" w:type="dxa"/>
            <w:shd w:val="clear" w:color="auto" w:fill="auto"/>
            <w:vAlign w:val="center"/>
          </w:tcPr>
          <w:p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rsidR="002063EE" w:rsidRPr="004C0AD1" w:rsidRDefault="002063EE" w:rsidP="002063EE">
            <w:pPr>
              <w:pStyle w:val="Ttulo2"/>
            </w:pPr>
          </w:p>
        </w:tc>
      </w:tr>
    </w:tbl>
    <w:p w:rsidR="00D55CBC" w:rsidRPr="004C0AD1" w:rsidRDefault="00D55CBC" w:rsidP="002063EE">
      <w:pPr>
        <w:pStyle w:val="Listaconnmeros"/>
        <w:numPr>
          <w:ilvl w:val="0"/>
          <w:numId w:val="0"/>
        </w:numPr>
      </w:pPr>
    </w:p>
    <w:p w:rsidR="00D55CBC" w:rsidRPr="004C0AD1" w:rsidRDefault="00D55CBC">
      <w:pPr>
        <w:spacing w:after="180" w:line="336" w:lineRule="auto"/>
        <w:contextualSpacing w:val="0"/>
      </w:pPr>
      <w:r w:rsidRPr="004C0AD1">
        <w:rPr>
          <w:lang w:bidi="es-ES"/>
        </w:rPr>
        <w:br w:type="page"/>
      </w:r>
    </w:p>
    <w:p w:rsidR="002063EE" w:rsidRPr="004C0AD1" w:rsidRDefault="00D55CBC" w:rsidP="00D55CBC">
      <w:pPr>
        <w:pStyle w:val="Ttulo1"/>
      </w:pPr>
      <w:bookmarkStart w:id="24" w:name="_Toc90884471"/>
      <w:r w:rsidRPr="004C0AD1">
        <w:rPr>
          <w:lang w:bidi="es-ES"/>
        </w:rPr>
        <w:lastRenderedPageBreak/>
        <w:t>INFORME DE AUDITORÍA INDEPENDIENTE</w:t>
      </w:r>
      <w:bookmarkEnd w:id="24"/>
    </w:p>
    <w:p w:rsidR="00D55CBC" w:rsidRPr="004C0AD1" w:rsidRDefault="00D55CBC" w:rsidP="00D55CBC"/>
    <w:bookmarkStart w:id="25" w:name="_Toc90884472" w:displacedByCustomXml="next"/>
    <w:sdt>
      <w:sdtPr>
        <w:id w:val="1788926468"/>
        <w:placeholder>
          <w:docPart w:val="7040E63AC65842BC9F7846C299E3A43B"/>
        </w:placeholder>
        <w:temporary/>
        <w:showingPlcHdr/>
        <w15:appearance w15:val="hidden"/>
      </w:sdtPr>
      <w:sdtEndPr/>
      <w:sdtContent>
        <w:p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rsidR="00D55CBC" w:rsidRPr="004C0AD1" w:rsidRDefault="00D55CBC" w:rsidP="00D55CBC"/>
    <w:sdt>
      <w:sdtPr>
        <w:id w:val="2012795139"/>
        <w:placeholder>
          <w:docPart w:val="D7B5840802E14E97BAED89A82BA571FF"/>
        </w:placeholder>
        <w:temporary/>
        <w:showingPlcHdr/>
        <w15:appearance w15:val="hidden"/>
      </w:sdtPr>
      <w:sdtEndPr/>
      <w:sdtContent>
        <w:p w:rsidR="00D55CBC" w:rsidRPr="004C0AD1" w:rsidRDefault="00D55CBC" w:rsidP="00D55CBC">
          <w:pPr>
            <w:pStyle w:val="Listaconnmeros2"/>
          </w:pPr>
          <w:r w:rsidRPr="004C0AD1">
            <w:rPr>
              <w:lang w:bidi="es-ES"/>
            </w:rPr>
            <w:t>Opinión no calificada</w:t>
          </w:r>
        </w:p>
        <w:p w:rsidR="00D55CBC" w:rsidRPr="004C0AD1" w:rsidRDefault="00D55CBC" w:rsidP="00D55CBC">
          <w:pPr>
            <w:pStyle w:val="Listaconnmeros2"/>
          </w:pPr>
          <w:r w:rsidRPr="004C0AD1">
            <w:rPr>
              <w:lang w:bidi="es-ES"/>
            </w:rPr>
            <w:t>Informe de opinión calificada</w:t>
          </w:r>
        </w:p>
        <w:p w:rsidR="00D55CBC" w:rsidRPr="004C0AD1" w:rsidRDefault="00D55CBC" w:rsidP="00D55CBC">
          <w:pPr>
            <w:pStyle w:val="Listaconnmeros2"/>
          </w:pPr>
          <w:r w:rsidRPr="004C0AD1">
            <w:rPr>
              <w:lang w:bidi="es-ES"/>
            </w:rPr>
            <w:t>Informe de opinión negativa</w:t>
          </w:r>
        </w:p>
        <w:p w:rsidR="00D55CBC" w:rsidRPr="004C0AD1" w:rsidRDefault="00D55CBC" w:rsidP="00D55CBC">
          <w:pPr>
            <w:pStyle w:val="Listaconnmeros2"/>
          </w:pPr>
          <w:r w:rsidRPr="004C0AD1">
            <w:rPr>
              <w:lang w:bidi="es-ES"/>
            </w:rPr>
            <w:t>Advertencia del informe de opinión</w:t>
          </w:r>
        </w:p>
        <w:p w:rsidR="00D55CBC" w:rsidRPr="004C0AD1" w:rsidRDefault="00D55CBC" w:rsidP="00D55CBC">
          <w:pPr>
            <w:pStyle w:val="Listaconnmeros2"/>
          </w:pPr>
          <w:r w:rsidRPr="004C0AD1">
            <w:rPr>
              <w:lang w:bidi="es-ES"/>
            </w:rPr>
            <w:t>Informe de auditoría sobre controles internos de las empresas públicas</w:t>
          </w:r>
        </w:p>
        <w:p w:rsidR="00D55CBC" w:rsidRPr="004C0AD1" w:rsidRDefault="00D55CBC" w:rsidP="00D55CBC">
          <w:pPr>
            <w:pStyle w:val="Listaconnmeros2"/>
          </w:pPr>
          <w:r w:rsidRPr="004C0AD1">
            <w:rPr>
              <w:lang w:bidi="es-ES"/>
            </w:rPr>
            <w:t>Negocio establecido</w:t>
          </w:r>
        </w:p>
      </w:sdtContent>
    </w:sdt>
    <w:p w:rsidR="00D55CBC" w:rsidRPr="004C0AD1" w:rsidRDefault="00D55CBC" w:rsidP="00D55CBC"/>
    <w:sectPr w:rsidR="00D55CBC" w:rsidRPr="004C0AD1" w:rsidSect="00911CD5">
      <w:headerReference w:type="default" r:id="rId20"/>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0230" w:rsidRDefault="00F00230" w:rsidP="00A91D75">
      <w:r>
        <w:separator/>
      </w:r>
    </w:p>
  </w:endnote>
  <w:endnote w:type="continuationSeparator" w:id="0">
    <w:p w:rsidR="00F00230" w:rsidRDefault="00F0023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0230" w:rsidRDefault="00F00230" w:rsidP="00A91D75">
      <w:r>
        <w:separator/>
      </w:r>
    </w:p>
  </w:footnote>
  <w:footnote w:type="continuationSeparator" w:id="0">
    <w:p w:rsidR="00F00230" w:rsidRDefault="00F0023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Encabezado"/>
            <w:spacing w:after="0"/>
          </w:pPr>
          <w:r w:rsidRPr="008759A8">
            <w:rPr>
              <w:noProof/>
              <w:lang w:bidi="es-ES"/>
            </w:rPr>
            <mc:AlternateContent>
              <mc:Choice Requires="wps">
                <w:drawing>
                  <wp:inline distT="0" distB="0" distL="0" distR="0" wp14:anchorId="210F1B06" wp14:editId="5B8C667B">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68F675F"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Cuadro de texto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14817101" wp14:editId="44D8F22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ángulo: Una sola esquina cortada 15" o:spid="_x0000_s1030"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CDF14F4"/>
    <w:multiLevelType w:val="hybridMultilevel"/>
    <w:tmpl w:val="132CE3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1"/>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0A7"/>
    <w:rsid w:val="0002111D"/>
    <w:rsid w:val="00184B35"/>
    <w:rsid w:val="001865F2"/>
    <w:rsid w:val="001933B6"/>
    <w:rsid w:val="001A20A7"/>
    <w:rsid w:val="001E59F3"/>
    <w:rsid w:val="002063EE"/>
    <w:rsid w:val="00226FF2"/>
    <w:rsid w:val="002B67D3"/>
    <w:rsid w:val="00342438"/>
    <w:rsid w:val="003F429C"/>
    <w:rsid w:val="004249AB"/>
    <w:rsid w:val="004A3529"/>
    <w:rsid w:val="004C0AD1"/>
    <w:rsid w:val="00577305"/>
    <w:rsid w:val="005C2E0B"/>
    <w:rsid w:val="006003D5"/>
    <w:rsid w:val="006F78FC"/>
    <w:rsid w:val="00751E57"/>
    <w:rsid w:val="00760843"/>
    <w:rsid w:val="007B0DFA"/>
    <w:rsid w:val="007B1402"/>
    <w:rsid w:val="007C199D"/>
    <w:rsid w:val="007E5E59"/>
    <w:rsid w:val="008034BE"/>
    <w:rsid w:val="00823D33"/>
    <w:rsid w:val="008759A8"/>
    <w:rsid w:val="00895034"/>
    <w:rsid w:val="008B46AB"/>
    <w:rsid w:val="008E707B"/>
    <w:rsid w:val="00911CD5"/>
    <w:rsid w:val="009210A6"/>
    <w:rsid w:val="00924378"/>
    <w:rsid w:val="00944D7A"/>
    <w:rsid w:val="009A0F76"/>
    <w:rsid w:val="00A03BCD"/>
    <w:rsid w:val="00A7217A"/>
    <w:rsid w:val="00A86068"/>
    <w:rsid w:val="00A91D75"/>
    <w:rsid w:val="00AC343A"/>
    <w:rsid w:val="00C50FEA"/>
    <w:rsid w:val="00C6323A"/>
    <w:rsid w:val="00C87193"/>
    <w:rsid w:val="00CB27A1"/>
    <w:rsid w:val="00D476F7"/>
    <w:rsid w:val="00D55CBC"/>
    <w:rsid w:val="00D8631A"/>
    <w:rsid w:val="00D87CD8"/>
    <w:rsid w:val="00DF1CFA"/>
    <w:rsid w:val="00E523C3"/>
    <w:rsid w:val="00E5388E"/>
    <w:rsid w:val="00E6016B"/>
    <w:rsid w:val="00E94B95"/>
    <w:rsid w:val="00ED6905"/>
    <w:rsid w:val="00EF64C7"/>
    <w:rsid w:val="00F00230"/>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40499D"/>
  <w15:docId w15:val="{E2D1801A-E6FC-4EE2-90DC-39C286FFC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1A20A7"/>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sv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sv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2ABC3230F744B8A958E402F9D11DB4"/>
        <w:category>
          <w:name w:val="General"/>
          <w:gallery w:val="placeholder"/>
        </w:category>
        <w:types>
          <w:type w:val="bbPlcHdr"/>
        </w:types>
        <w:behaviors>
          <w:behavior w:val="content"/>
        </w:behaviors>
        <w:guid w:val="{78B813B8-85F9-4DF0-8E23-E4CAD3AEF499}"/>
      </w:docPartPr>
      <w:docPartBody>
        <w:p w:rsidR="00000000" w:rsidRDefault="002E16EA">
          <w:pPr>
            <w:pStyle w:val="652ABC3230F744B8A958E402F9D11DB4"/>
          </w:pPr>
          <w:r w:rsidRPr="004C0AD1">
            <w:rPr>
              <w:lang w:bidi="es-ES"/>
            </w:rPr>
            <w:t xml:space="preserve">Use esta sección para dar un </w:t>
          </w:r>
          <w:r w:rsidRPr="004C0AD1">
            <w:rPr>
              <w:lang w:bidi="es-ES"/>
            </w:rPr>
            <w:t>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A63DB3111A654F0C9F5E9E7B9101FE00"/>
        <w:category>
          <w:name w:val="General"/>
          <w:gallery w:val="placeholder"/>
        </w:category>
        <w:types>
          <w:type w:val="bbPlcHdr"/>
        </w:types>
        <w:behaviors>
          <w:behavior w:val="content"/>
        </w:behaviors>
        <w:guid w:val="{488A715E-3491-482A-A84B-6C67236A6E87}"/>
      </w:docPartPr>
      <w:docPartBody>
        <w:p w:rsidR="00C206B9" w:rsidRPr="004C0AD1" w:rsidRDefault="002E16EA" w:rsidP="00D476F7">
          <w:pPr>
            <w:pStyle w:val="Listaconnmeros"/>
          </w:pPr>
          <w:r w:rsidRPr="004C0AD1">
            <w:rPr>
              <w:lang w:bidi="es-ES"/>
            </w:rPr>
            <w:t>Por ejemplo, est</w:t>
          </w:r>
          <w:r w:rsidRPr="004C0AD1">
            <w:rPr>
              <w:lang w:bidi="es-ES"/>
            </w:rPr>
            <w:t>e texto usa el estilo Lista con viñetas.</w:t>
          </w:r>
        </w:p>
        <w:p w:rsidR="00000000" w:rsidRDefault="002E16EA">
          <w:pPr>
            <w:pStyle w:val="A63DB3111A654F0C9F5E9E7B9101FE00"/>
          </w:pPr>
          <w:r w:rsidRPr="004C0AD1">
            <w:rPr>
              <w:lang w:bidi="es-ES"/>
            </w:rPr>
            <w:t>Esta es otra frase con el estilo Lista con viñetas.</w:t>
          </w:r>
        </w:p>
      </w:docPartBody>
    </w:docPart>
    <w:docPart>
      <w:docPartPr>
        <w:name w:val="4686847E436746BE96C0E9921068D402"/>
        <w:category>
          <w:name w:val="General"/>
          <w:gallery w:val="placeholder"/>
        </w:category>
        <w:types>
          <w:type w:val="bbPlcHdr"/>
        </w:types>
        <w:behaviors>
          <w:behavior w:val="content"/>
        </w:behaviors>
        <w:guid w:val="{BB95236B-36BD-40DD-8B1E-C45530215D21}"/>
      </w:docPartPr>
      <w:docPartBody>
        <w:p w:rsidR="00000000" w:rsidRDefault="002E16EA">
          <w:pPr>
            <w:pStyle w:val="4686847E436746BE96C0E9921068D402"/>
          </w:pPr>
          <w:r w:rsidRPr="004C0AD1">
            <w:rPr>
              <w:lang w:bidi="es-ES"/>
            </w:rPr>
            <w:t>En la pestaña Insertar encontrará otras herramientas aún más fáciles de usar, con las que, por ejemplo, podrá agregar hipervínculos, insertar comentarios o estable</w:t>
          </w:r>
          <w:r w:rsidRPr="004C0AD1">
            <w:rPr>
              <w:lang w:bidi="es-ES"/>
            </w:rPr>
            <w:t>cer una numeración de páginas automática.</w:t>
          </w:r>
        </w:p>
      </w:docPartBody>
    </w:docPart>
    <w:docPart>
      <w:docPartPr>
        <w:name w:val="82E40013E1B04B32957F86106E10719A"/>
        <w:category>
          <w:name w:val="General"/>
          <w:gallery w:val="placeholder"/>
        </w:category>
        <w:types>
          <w:type w:val="bbPlcHdr"/>
        </w:types>
        <w:behaviors>
          <w:behavior w:val="content"/>
        </w:behaviors>
        <w:guid w:val="{DFDE2E9C-2E20-4735-9FED-B62688B21EE4}"/>
      </w:docPartPr>
      <w:docPartBody>
        <w:p w:rsidR="00000000" w:rsidRDefault="002E16EA">
          <w:pPr>
            <w:pStyle w:val="82E40013E1B04B32957F86106E10719A"/>
          </w:pPr>
          <w:r w:rsidRPr="004C0AD1">
            <w:rPr>
              <w:lang w:bidi="es-ES"/>
            </w:rPr>
            <w:t xml:space="preserve">Vea y edite este documento con Word en su equipo, teléfono o tableta. Puede editar el texto, insertar contenido como imágenes, formas o tablas, y guardar el documento cómodamente en la nube desde Word en cualquier </w:t>
          </w:r>
          <w:r w:rsidRPr="004C0AD1">
            <w:rPr>
              <w:lang w:bidi="es-ES"/>
            </w:rPr>
            <w:t>dispositivo Windows, Mac, Android o iOS.</w:t>
          </w:r>
        </w:p>
      </w:docPartBody>
    </w:docPart>
    <w:docPart>
      <w:docPartPr>
        <w:name w:val="212144AD3C1F4823915D29455025E02C"/>
        <w:category>
          <w:name w:val="General"/>
          <w:gallery w:val="placeholder"/>
        </w:category>
        <w:types>
          <w:type w:val="bbPlcHdr"/>
        </w:types>
        <w:behaviors>
          <w:behavior w:val="content"/>
        </w:behaviors>
        <w:guid w:val="{19E9897E-2C66-4805-AA8B-34C19D44449D}"/>
      </w:docPartPr>
      <w:docPartBody>
        <w:p w:rsidR="00000000" w:rsidRDefault="002E16EA">
          <w:pPr>
            <w:pStyle w:val="212144AD3C1F4823915D29455025E02C"/>
          </w:pPr>
          <w:r w:rsidRPr="004C0AD1">
            <w:rPr>
              <w:lang w:bidi="es-ES"/>
            </w:rPr>
            <w:t>Balance de la posición financiera</w:t>
          </w:r>
        </w:p>
      </w:docPartBody>
    </w:docPart>
    <w:docPart>
      <w:docPartPr>
        <w:name w:val="16885B4290B547948D84EFADE4DC88B6"/>
        <w:category>
          <w:name w:val="General"/>
          <w:gallery w:val="placeholder"/>
        </w:category>
        <w:types>
          <w:type w:val="bbPlcHdr"/>
        </w:types>
        <w:behaviors>
          <w:behavior w:val="content"/>
        </w:behaviors>
        <w:guid w:val="{A3BA1B34-4363-4A74-936B-E5448BA3BAD6}"/>
      </w:docPartPr>
      <w:docPartBody>
        <w:p w:rsidR="00C206B9" w:rsidRPr="004C0AD1" w:rsidRDefault="002E16EA" w:rsidP="002063EE">
          <w:pPr>
            <w:pStyle w:val="Listaconvietas"/>
          </w:pPr>
          <w:r w:rsidRPr="004C0AD1">
            <w:rPr>
              <w:lang w:bidi="es-ES"/>
            </w:rPr>
            <w:t>Deudas</w:t>
          </w:r>
        </w:p>
        <w:p w:rsidR="00C206B9" w:rsidRPr="004C0AD1" w:rsidRDefault="002E16EA" w:rsidP="002063EE">
          <w:pPr>
            <w:pStyle w:val="Listaconvietas"/>
          </w:pPr>
          <w:r w:rsidRPr="004C0AD1">
            <w:rPr>
              <w:lang w:bidi="es-ES"/>
            </w:rPr>
            <w:t>Balance de la posición financiera</w:t>
          </w:r>
        </w:p>
        <w:p w:rsidR="00000000" w:rsidRDefault="002E16EA">
          <w:pPr>
            <w:pStyle w:val="16885B4290B547948D84EFADE4DC88B6"/>
          </w:pPr>
          <w:r w:rsidRPr="004C0AD1">
            <w:rPr>
              <w:lang w:bidi="es-ES"/>
            </w:rPr>
            <w:t>Propiedad</w:t>
          </w:r>
        </w:p>
      </w:docPartBody>
    </w:docPart>
    <w:docPart>
      <w:docPartPr>
        <w:name w:val="F6DA010646864939B36B39E076440C4C"/>
        <w:category>
          <w:name w:val="General"/>
          <w:gallery w:val="placeholder"/>
        </w:category>
        <w:types>
          <w:type w:val="bbPlcHdr"/>
        </w:types>
        <w:behaviors>
          <w:behavior w:val="content"/>
        </w:behaviors>
        <w:guid w:val="{CF0DE66A-3B91-4E6E-BB56-305B08A14786}"/>
      </w:docPartPr>
      <w:docPartBody>
        <w:p w:rsidR="00000000" w:rsidRDefault="002E16EA">
          <w:pPr>
            <w:pStyle w:val="F6DA010646864939B36B39E076440C4C"/>
          </w:pPr>
          <w:r w:rsidRPr="004C0AD1">
            <w:rPr>
              <w:lang w:bidi="es-ES"/>
            </w:rPr>
            <w:t>Balance de ingresos completo (pérdidas y ganancias)</w:t>
          </w:r>
        </w:p>
      </w:docPartBody>
    </w:docPart>
    <w:docPart>
      <w:docPartPr>
        <w:name w:val="D3E08A710E3544DC8F7B853832342B83"/>
        <w:category>
          <w:name w:val="General"/>
          <w:gallery w:val="placeholder"/>
        </w:category>
        <w:types>
          <w:type w:val="bbPlcHdr"/>
        </w:types>
        <w:behaviors>
          <w:behavior w:val="content"/>
        </w:behaviors>
        <w:guid w:val="{22904C20-D8F5-4783-BE52-D3B22A44DE0B}"/>
      </w:docPartPr>
      <w:docPartBody>
        <w:p w:rsidR="00C206B9" w:rsidRPr="004C0AD1" w:rsidRDefault="002E16EA" w:rsidP="002063EE">
          <w:pPr>
            <w:pStyle w:val="Listaconvietas"/>
          </w:pPr>
          <w:r w:rsidRPr="004C0AD1">
            <w:rPr>
              <w:lang w:bidi="es-ES"/>
            </w:rPr>
            <w:t>Ingresos</w:t>
          </w:r>
        </w:p>
        <w:p w:rsidR="00C206B9" w:rsidRPr="004C0AD1" w:rsidRDefault="002E16EA" w:rsidP="002063EE">
          <w:pPr>
            <w:pStyle w:val="Listaconvietas"/>
          </w:pPr>
          <w:r w:rsidRPr="004C0AD1">
            <w:rPr>
              <w:lang w:bidi="es-ES"/>
            </w:rPr>
            <w:t>Gastos</w:t>
          </w:r>
        </w:p>
        <w:p w:rsidR="00000000" w:rsidRDefault="002E16EA">
          <w:pPr>
            <w:pStyle w:val="D3E08A710E3544DC8F7B853832342B83"/>
          </w:pPr>
          <w:r w:rsidRPr="004C0AD1">
            <w:rPr>
              <w:lang w:bidi="es-ES"/>
            </w:rPr>
            <w:t>Beneficios</w:t>
          </w:r>
        </w:p>
      </w:docPartBody>
    </w:docPart>
    <w:docPart>
      <w:docPartPr>
        <w:name w:val="4B116585336240F7BAE6312C830AD049"/>
        <w:category>
          <w:name w:val="General"/>
          <w:gallery w:val="placeholder"/>
        </w:category>
        <w:types>
          <w:type w:val="bbPlcHdr"/>
        </w:types>
        <w:behaviors>
          <w:behavior w:val="content"/>
        </w:behaviors>
        <w:guid w:val="{34C94733-9A28-4529-9914-CF8F9809F4FD}"/>
      </w:docPartPr>
      <w:docPartBody>
        <w:p w:rsidR="00000000" w:rsidRDefault="002E16EA">
          <w:pPr>
            <w:pStyle w:val="4B116585336240F7BAE6312C830AD049"/>
          </w:pPr>
          <w:r w:rsidRPr="004C0AD1">
            <w:rPr>
              <w:lang w:bidi="es-ES"/>
            </w:rPr>
            <w:t>Balance de variaciones de capital</w:t>
          </w:r>
        </w:p>
      </w:docPartBody>
    </w:docPart>
    <w:docPart>
      <w:docPartPr>
        <w:name w:val="5AC53BC989EE4E14B1515B19516B056C"/>
        <w:category>
          <w:name w:val="General"/>
          <w:gallery w:val="placeholder"/>
        </w:category>
        <w:types>
          <w:type w:val="bbPlcHdr"/>
        </w:types>
        <w:behaviors>
          <w:behavior w:val="content"/>
        </w:behaviors>
        <w:guid w:val="{4E09AF1E-3376-4E35-9C01-94DBF7B8CECE}"/>
      </w:docPartPr>
      <w:docPartBody>
        <w:p w:rsidR="00C206B9" w:rsidRPr="004C0AD1" w:rsidRDefault="002E16EA" w:rsidP="002063EE">
          <w:r w:rsidRPr="004C0AD1">
            <w:rPr>
              <w:lang w:bidi="es-ES"/>
            </w:rPr>
            <w:t xml:space="preserve">Bien, no </w:t>
          </w:r>
          <w:r w:rsidRPr="004C0AD1">
            <w:rPr>
              <w:lang w:bidi="es-ES"/>
            </w:rPr>
            <w:t>sería un informe anual sin una gran cantidad de números, ¿no es cierto? Esta sección es el lugar para colocar todas esas tablas financieras.</w:t>
          </w:r>
        </w:p>
        <w:p w:rsidR="00000000" w:rsidRDefault="002E16EA">
          <w:pPr>
            <w:pStyle w:val="5AC53BC989EE4E14B1515B19516B056C"/>
          </w:pPr>
          <w:r w:rsidRPr="004C0AD1">
            <w:rPr>
              <w:lang w:bidi="es-ES"/>
            </w:rPr>
            <w:t>Para empezar con una tabla que tenga la apariencia de esta muestra, pulse en Tabla en la pestaña Insertar.</w:t>
          </w:r>
        </w:p>
      </w:docPartBody>
    </w:docPart>
    <w:docPart>
      <w:docPartPr>
        <w:name w:val="C991798D5DE94BC08D799BF820B94907"/>
        <w:category>
          <w:name w:val="General"/>
          <w:gallery w:val="placeholder"/>
        </w:category>
        <w:types>
          <w:type w:val="bbPlcHdr"/>
        </w:types>
        <w:behaviors>
          <w:behavior w:val="content"/>
        </w:behaviors>
        <w:guid w:val="{1F39111B-7324-4C14-8510-9373345E3F5F}"/>
      </w:docPartPr>
      <w:docPartBody>
        <w:p w:rsidR="00000000" w:rsidRDefault="002E16EA">
          <w:pPr>
            <w:pStyle w:val="C991798D5DE94BC08D799BF820B94907"/>
          </w:pPr>
          <w:r w:rsidRPr="004C0AD1">
            <w:rPr>
              <w:lang w:bidi="es-ES"/>
            </w:rPr>
            <w:t xml:space="preserve">Balance </w:t>
          </w:r>
          <w:r w:rsidRPr="004C0AD1">
            <w:rPr>
              <w:lang w:bidi="es-ES"/>
            </w:rPr>
            <w:t>de flujo de efectivo</w:t>
          </w:r>
        </w:p>
      </w:docPartBody>
    </w:docPart>
    <w:docPart>
      <w:docPartPr>
        <w:name w:val="B166EFE77745431C9BE75BB0C93798E6"/>
        <w:category>
          <w:name w:val="General"/>
          <w:gallery w:val="placeholder"/>
        </w:category>
        <w:types>
          <w:type w:val="bbPlcHdr"/>
        </w:types>
        <w:behaviors>
          <w:behavior w:val="content"/>
        </w:behaviors>
        <w:guid w:val="{A90F603A-057D-4DB3-8BF9-70272E3358D0}"/>
      </w:docPartPr>
      <w:docPartBody>
        <w:p w:rsidR="00C206B9" w:rsidRPr="004C0AD1" w:rsidRDefault="002E16EA" w:rsidP="002063EE">
          <w:pPr>
            <w:pStyle w:val="Listaconvietas"/>
          </w:pPr>
          <w:r w:rsidRPr="004C0AD1">
            <w:rPr>
              <w:lang w:bidi="es-ES"/>
            </w:rPr>
            <w:t>Funcionamiento</w:t>
          </w:r>
        </w:p>
        <w:p w:rsidR="00C206B9" w:rsidRPr="004C0AD1" w:rsidRDefault="002E16EA" w:rsidP="002063EE">
          <w:pPr>
            <w:pStyle w:val="Listaconvietas"/>
          </w:pPr>
          <w:r w:rsidRPr="004C0AD1">
            <w:rPr>
              <w:lang w:bidi="es-ES"/>
            </w:rPr>
            <w:t>Inversión</w:t>
          </w:r>
        </w:p>
        <w:p w:rsidR="00000000" w:rsidRDefault="002E16EA">
          <w:pPr>
            <w:pStyle w:val="B166EFE77745431C9BE75BB0C93798E6"/>
          </w:pPr>
          <w:r w:rsidRPr="004C0AD1">
            <w:rPr>
              <w:lang w:bidi="es-ES"/>
            </w:rPr>
            <w:t>Financiación</w:t>
          </w:r>
        </w:p>
      </w:docPartBody>
    </w:docPart>
    <w:docPart>
      <w:docPartPr>
        <w:name w:val="ADC8DFC614F34809983105A7AA46129E"/>
        <w:category>
          <w:name w:val="General"/>
          <w:gallery w:val="placeholder"/>
        </w:category>
        <w:types>
          <w:type w:val="bbPlcHdr"/>
        </w:types>
        <w:behaviors>
          <w:behavior w:val="content"/>
        </w:behaviors>
        <w:guid w:val="{D2494BA0-216A-4489-B7E7-61471C60C8F8}"/>
      </w:docPartPr>
      <w:docPartBody>
        <w:p w:rsidR="00000000" w:rsidRDefault="002E16EA">
          <w:pPr>
            <w:pStyle w:val="ADC8DFC614F34809983105A7AA46129E"/>
          </w:pPr>
          <w:r w:rsidRPr="004C0AD1">
            <w:rPr>
              <w:lang w:bidi="es-ES"/>
            </w:rPr>
            <w:t>Cuentas</w:t>
          </w:r>
        </w:p>
      </w:docPartBody>
    </w:docPart>
    <w:docPart>
      <w:docPartPr>
        <w:name w:val="5FE109F0326F4246A436E162556A247E"/>
        <w:category>
          <w:name w:val="General"/>
          <w:gallery w:val="placeholder"/>
        </w:category>
        <w:types>
          <w:type w:val="bbPlcHdr"/>
        </w:types>
        <w:behaviors>
          <w:behavior w:val="content"/>
        </w:behaviors>
        <w:guid w:val="{75533641-015A-418B-AE3D-2D0F9EF0B552}"/>
      </w:docPartPr>
      <w:docPartBody>
        <w:p w:rsidR="00000000" w:rsidRDefault="002E16EA">
          <w:pPr>
            <w:pStyle w:val="5FE109F0326F4246A436E162556A247E"/>
          </w:pPr>
          <w:r w:rsidRPr="004C0AD1">
            <w:rPr>
              <w:lang w:bidi="es-ES"/>
            </w:rPr>
            <w:t>Cuando tiene un documento que muestra una gran cantidad de números, es una buena idea usar algo de texto para explicar las cifras. Puede hacerlo aquí.</w:t>
          </w:r>
        </w:p>
      </w:docPartBody>
    </w:docPart>
    <w:docPart>
      <w:docPartPr>
        <w:name w:val="084713E4C23D412393F20D9B2574E69C"/>
        <w:category>
          <w:name w:val="General"/>
          <w:gallery w:val="placeholder"/>
        </w:category>
        <w:types>
          <w:type w:val="bbPlcHdr"/>
        </w:types>
        <w:behaviors>
          <w:behavior w:val="content"/>
        </w:behaviors>
        <w:guid w:val="{8714AC4E-DF8B-4A41-85BE-14C006BD0EE2}"/>
      </w:docPartPr>
      <w:docPartBody>
        <w:p w:rsidR="00000000" w:rsidRDefault="002E16EA">
          <w:pPr>
            <w:pStyle w:val="084713E4C23D412393F20D9B2574E69C"/>
          </w:pPr>
          <w:r w:rsidRPr="004C0AD1">
            <w:rPr>
              <w:lang w:bidi="es-ES"/>
            </w:rPr>
            <w:t>Deuda</w:t>
          </w:r>
        </w:p>
      </w:docPartBody>
    </w:docPart>
    <w:docPart>
      <w:docPartPr>
        <w:name w:val="9C1545EB100F422B81F8CF8F52EE446E"/>
        <w:category>
          <w:name w:val="General"/>
          <w:gallery w:val="placeholder"/>
        </w:category>
        <w:types>
          <w:type w:val="bbPlcHdr"/>
        </w:types>
        <w:behaviors>
          <w:behavior w:val="content"/>
        </w:behaviors>
        <w:guid w:val="{188ADD40-C175-4C92-8F05-3CAA14D28465}"/>
      </w:docPartPr>
      <w:docPartBody>
        <w:p w:rsidR="00000000" w:rsidRDefault="002E16EA">
          <w:pPr>
            <w:pStyle w:val="9C1545EB100F422B81F8CF8F52EE446E"/>
          </w:pPr>
          <w:r w:rsidRPr="004C0AD1">
            <w:rPr>
              <w:lang w:bidi="es-ES"/>
            </w:rPr>
            <w:t>Por supuesto, a todos nos gustar</w:t>
          </w:r>
          <w:r w:rsidRPr="004C0AD1">
            <w:rPr>
              <w:lang w:bidi="es-ES"/>
            </w:rPr>
            <w:t>ía tener solo beneficios. Pero si tiene cualquier deuda, este es el lugar para escribir sobre ella.</w:t>
          </w:r>
        </w:p>
      </w:docPartBody>
    </w:docPart>
    <w:docPart>
      <w:docPartPr>
        <w:name w:val="F80E2A6A1B7342FAB6BED8C5AA2266B2"/>
        <w:category>
          <w:name w:val="General"/>
          <w:gallery w:val="placeholder"/>
        </w:category>
        <w:types>
          <w:type w:val="bbPlcHdr"/>
        </w:types>
        <w:behaviors>
          <w:behavior w:val="content"/>
        </w:behaviors>
        <w:guid w:val="{B4C2B086-D989-4A82-A510-A25D62FCCA67}"/>
      </w:docPartPr>
      <w:docPartBody>
        <w:p w:rsidR="00000000" w:rsidRDefault="002E16EA">
          <w:pPr>
            <w:pStyle w:val="F80E2A6A1B7342FAB6BED8C5AA2266B2"/>
          </w:pPr>
          <w:r w:rsidRPr="004C0AD1">
            <w:rPr>
              <w:lang w:bidi="es-ES"/>
            </w:rPr>
            <w:t>Deuda</w:t>
          </w:r>
        </w:p>
      </w:docPartBody>
    </w:docPart>
    <w:docPart>
      <w:docPartPr>
        <w:name w:val="BABEDD789FB64BC58628079403F753A5"/>
        <w:category>
          <w:name w:val="General"/>
          <w:gallery w:val="placeholder"/>
        </w:category>
        <w:types>
          <w:type w:val="bbPlcHdr"/>
        </w:types>
        <w:behaviors>
          <w:behavior w:val="content"/>
        </w:behaviors>
        <w:guid w:val="{76A717A2-3A14-4153-B69E-858CC50796DC}"/>
      </w:docPartPr>
      <w:docPartBody>
        <w:p w:rsidR="00000000" w:rsidRDefault="002E16EA">
          <w:pPr>
            <w:pStyle w:val="BABEDD789FB64BC58628079403F753A5"/>
          </w:pPr>
          <w:r w:rsidRPr="004C0AD1">
            <w:rPr>
              <w:lang w:bidi="es-ES"/>
            </w:rPr>
            <w:t>Por supuesto, a todos nos gustaría tener solo beneficios. Pero si tiene cualquier deuda, este es el lugar para escribir sobre ella.</w:t>
          </w:r>
        </w:p>
      </w:docPartBody>
    </w:docPart>
    <w:docPart>
      <w:docPartPr>
        <w:name w:val="DF8B749D0016491B9F159A237800310A"/>
        <w:category>
          <w:name w:val="General"/>
          <w:gallery w:val="placeholder"/>
        </w:category>
        <w:types>
          <w:type w:val="bbPlcHdr"/>
        </w:types>
        <w:behaviors>
          <w:behavior w:val="content"/>
        </w:behaviors>
        <w:guid w:val="{270D8FB3-ED53-456C-BD1F-166E89EE508F}"/>
      </w:docPartPr>
      <w:docPartBody>
        <w:p w:rsidR="00000000" w:rsidRDefault="002E16EA">
          <w:pPr>
            <w:pStyle w:val="DF8B749D0016491B9F159A237800310A"/>
          </w:pPr>
          <w:r w:rsidRPr="004C0AD1">
            <w:rPr>
              <w:lang w:bidi="es-ES"/>
            </w:rPr>
            <w:t>Negocio establecid</w:t>
          </w:r>
          <w:r w:rsidRPr="004C0AD1">
            <w:rPr>
              <w:lang w:bidi="es-ES"/>
            </w:rPr>
            <w:t>o</w:t>
          </w:r>
        </w:p>
      </w:docPartBody>
    </w:docPart>
    <w:docPart>
      <w:docPartPr>
        <w:name w:val="64F1F73EFEEE48828447EA8FFAB0007D"/>
        <w:category>
          <w:name w:val="General"/>
          <w:gallery w:val="placeholder"/>
        </w:category>
        <w:types>
          <w:type w:val="bbPlcHdr"/>
        </w:types>
        <w:behaviors>
          <w:behavior w:val="content"/>
        </w:behaviors>
        <w:guid w:val="{F1E174FC-C2DE-419B-867B-298E8A9D8587}"/>
      </w:docPartPr>
      <w:docPartBody>
        <w:p w:rsidR="00000000" w:rsidRDefault="002E16EA">
          <w:pPr>
            <w:pStyle w:val="64F1F73EFEEE48828447EA8FFAB0007D"/>
          </w:pPr>
          <w:r w:rsidRPr="004C0AD1">
            <w:rPr>
              <w:lang w:bidi="es-ES"/>
            </w:rPr>
            <w:t>Bien, ya se hace una idea. Si tiene que agregar notas sobre sus finanzas, hágalo aquí.</w:t>
          </w:r>
        </w:p>
      </w:docPartBody>
    </w:docPart>
    <w:docPart>
      <w:docPartPr>
        <w:name w:val="B3C568C19FF742D9BC48831394B5FF1B"/>
        <w:category>
          <w:name w:val="General"/>
          <w:gallery w:val="placeholder"/>
        </w:category>
        <w:types>
          <w:type w:val="bbPlcHdr"/>
        </w:types>
        <w:behaviors>
          <w:behavior w:val="content"/>
        </w:behaviors>
        <w:guid w:val="{E2C23905-29E7-4707-92B5-C83FD64FE727}"/>
      </w:docPartPr>
      <w:docPartBody>
        <w:p w:rsidR="00000000" w:rsidRDefault="002E16EA">
          <w:pPr>
            <w:pStyle w:val="B3C568C19FF742D9BC48831394B5FF1B"/>
          </w:pPr>
          <w:r w:rsidRPr="004C0AD1">
            <w:rPr>
              <w:lang w:bidi="es-ES"/>
            </w:rPr>
            <w:t>Obligaciones contingentes</w:t>
          </w:r>
        </w:p>
      </w:docPartBody>
    </w:docPart>
    <w:docPart>
      <w:docPartPr>
        <w:name w:val="2946EA03621441C5A6E35050E25CA756"/>
        <w:category>
          <w:name w:val="General"/>
          <w:gallery w:val="placeholder"/>
        </w:category>
        <w:types>
          <w:type w:val="bbPlcHdr"/>
        </w:types>
        <w:behaviors>
          <w:behavior w:val="content"/>
        </w:behaviors>
        <w:guid w:val="{969BEBC3-299D-44F3-8AFD-4FF8056748F2}"/>
      </w:docPartPr>
      <w:docPartBody>
        <w:p w:rsidR="00000000" w:rsidRDefault="002E16EA">
          <w:pPr>
            <w:pStyle w:val="2946EA03621441C5A6E35050E25CA756"/>
          </w:pPr>
          <w:r w:rsidRPr="004C0AD1">
            <w:rPr>
              <w:lang w:bidi="es-ES"/>
            </w:rPr>
            <w:t xml:space="preserve">Tenga en cuenta que es posible que algunos de estos encabezados no sean adecuados para su empresa (y es posible que deba agregar </w:t>
          </w:r>
          <w:r w:rsidRPr="004C0AD1">
            <w:rPr>
              <w:lang w:bidi="es-ES"/>
            </w:rPr>
            <w:t>otros). Este, por ejemplo, es sobre posibles responsabilidades que pueden surgir si ocurre algo en el futuro, como una decisión legal pendiente.</w:t>
          </w:r>
        </w:p>
      </w:docPartBody>
    </w:docPart>
    <w:docPart>
      <w:docPartPr>
        <w:name w:val="0CA5FDD976DE425E9639C54706AC7067"/>
        <w:category>
          <w:name w:val="General"/>
          <w:gallery w:val="placeholder"/>
        </w:category>
        <w:types>
          <w:type w:val="bbPlcHdr"/>
        </w:types>
        <w:behaviors>
          <w:behavior w:val="content"/>
        </w:behaviors>
        <w:guid w:val="{219A2BF6-0C9E-44D1-B766-7A4D66B761E3}"/>
      </w:docPartPr>
      <w:docPartBody>
        <w:p w:rsidR="00000000" w:rsidRDefault="002E16EA">
          <w:pPr>
            <w:pStyle w:val="0CA5FDD976DE425E9639C54706AC7067"/>
          </w:pPr>
          <w:r w:rsidRPr="004C0AD1">
            <w:rPr>
              <w:lang w:bidi="es-ES"/>
            </w:rPr>
            <w:t>Aportes</w:t>
          </w:r>
        </w:p>
      </w:docPartBody>
    </w:docPart>
    <w:docPart>
      <w:docPartPr>
        <w:name w:val="DFAF0E6FA79E4A3B982B3BD1F8608C07"/>
        <w:category>
          <w:name w:val="General"/>
          <w:gallery w:val="placeholder"/>
        </w:category>
        <w:types>
          <w:type w:val="bbPlcHdr"/>
        </w:types>
        <w:behaviors>
          <w:behavior w:val="content"/>
        </w:behaviors>
        <w:guid w:val="{12943081-7461-4E20-B4A7-A97BAC0E3A67}"/>
      </w:docPartPr>
      <w:docPartBody>
        <w:p w:rsidR="00000000" w:rsidRDefault="002E16EA">
          <w:pPr>
            <w:pStyle w:val="DFAF0E6FA79E4A3B982B3BD1F8608C07"/>
          </w:pPr>
          <w:r w:rsidRPr="004C0AD1">
            <w:rPr>
              <w:lang w:bidi="es-ES"/>
            </w:rPr>
            <w:t>¿Qué desea que entiendan los lectores? Agregue notas sobre los puntos clave aquí.</w:t>
          </w:r>
        </w:p>
      </w:docPartBody>
    </w:docPart>
    <w:docPart>
      <w:docPartPr>
        <w:name w:val="7040E63AC65842BC9F7846C299E3A43B"/>
        <w:category>
          <w:name w:val="General"/>
          <w:gallery w:val="placeholder"/>
        </w:category>
        <w:types>
          <w:type w:val="bbPlcHdr"/>
        </w:types>
        <w:behaviors>
          <w:behavior w:val="content"/>
        </w:behaviors>
        <w:guid w:val="{96C2266A-C493-4D8B-B482-A440CA0D6FB5}"/>
      </w:docPartPr>
      <w:docPartBody>
        <w:p w:rsidR="00000000" w:rsidRDefault="002E16EA">
          <w:pPr>
            <w:pStyle w:val="7040E63AC65842BC9F7846C299E3A43B"/>
          </w:pPr>
          <w:r w:rsidRPr="004C0AD1">
            <w:rPr>
              <w:lang w:bidi="es-ES"/>
            </w:rPr>
            <w:t>Informe del Auditor</w:t>
          </w:r>
        </w:p>
      </w:docPartBody>
    </w:docPart>
    <w:docPart>
      <w:docPartPr>
        <w:name w:val="D7B5840802E14E97BAED89A82BA571FF"/>
        <w:category>
          <w:name w:val="General"/>
          <w:gallery w:val="placeholder"/>
        </w:category>
        <w:types>
          <w:type w:val="bbPlcHdr"/>
        </w:types>
        <w:behaviors>
          <w:behavior w:val="content"/>
        </w:behaviors>
        <w:guid w:val="{2E1FA344-3187-4223-8F31-54FF46844C2D}"/>
      </w:docPartPr>
      <w:docPartBody>
        <w:p w:rsidR="00C206B9" w:rsidRPr="004C0AD1" w:rsidRDefault="002E16EA" w:rsidP="00D55CBC">
          <w:pPr>
            <w:pStyle w:val="Listaconnmeros2"/>
          </w:pPr>
          <w:r w:rsidRPr="004C0AD1">
            <w:rPr>
              <w:lang w:bidi="es-ES"/>
            </w:rPr>
            <w:t>O</w:t>
          </w:r>
          <w:r w:rsidRPr="004C0AD1">
            <w:rPr>
              <w:lang w:bidi="es-ES"/>
            </w:rPr>
            <w:t>pinión no calificada</w:t>
          </w:r>
        </w:p>
        <w:p w:rsidR="00C206B9" w:rsidRPr="004C0AD1" w:rsidRDefault="002E16EA" w:rsidP="00D55CBC">
          <w:pPr>
            <w:pStyle w:val="Listaconnmeros2"/>
          </w:pPr>
          <w:r w:rsidRPr="004C0AD1">
            <w:rPr>
              <w:lang w:bidi="es-ES"/>
            </w:rPr>
            <w:t>Informe de opinión calificada</w:t>
          </w:r>
        </w:p>
        <w:p w:rsidR="00C206B9" w:rsidRPr="004C0AD1" w:rsidRDefault="002E16EA" w:rsidP="00D55CBC">
          <w:pPr>
            <w:pStyle w:val="Listaconnmeros2"/>
          </w:pPr>
          <w:r w:rsidRPr="004C0AD1">
            <w:rPr>
              <w:lang w:bidi="es-ES"/>
            </w:rPr>
            <w:t>Informe de opinión negativa</w:t>
          </w:r>
        </w:p>
        <w:p w:rsidR="00C206B9" w:rsidRPr="004C0AD1" w:rsidRDefault="002E16EA" w:rsidP="00D55CBC">
          <w:pPr>
            <w:pStyle w:val="Listaconnmeros2"/>
          </w:pPr>
          <w:r w:rsidRPr="004C0AD1">
            <w:rPr>
              <w:lang w:bidi="es-ES"/>
            </w:rPr>
            <w:t>Advertencia del informe de opinión</w:t>
          </w:r>
        </w:p>
        <w:p w:rsidR="00C206B9" w:rsidRPr="004C0AD1" w:rsidRDefault="002E16EA" w:rsidP="00D55CBC">
          <w:pPr>
            <w:pStyle w:val="Listaconnmeros2"/>
          </w:pPr>
          <w:r w:rsidRPr="004C0AD1">
            <w:rPr>
              <w:lang w:bidi="es-ES"/>
            </w:rPr>
            <w:t>Informe de auditoría sobre controles internos de las empresas públicas</w:t>
          </w:r>
        </w:p>
        <w:p w:rsidR="00000000" w:rsidRDefault="002E16EA">
          <w:pPr>
            <w:pStyle w:val="D7B5840802E14E97BAED89A82BA571FF"/>
          </w:pPr>
          <w:r w:rsidRPr="004C0AD1">
            <w:rPr>
              <w:lang w:bidi="es-ES"/>
            </w:rPr>
            <w:t>Negocio establecido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6EA"/>
    <w:rsid w:val="002E16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20CEBC31DA44E87B789318663FD0D26">
    <w:name w:val="020CEBC31DA44E87B789318663FD0D26"/>
  </w:style>
  <w:style w:type="paragraph" w:customStyle="1" w:styleId="2474682B344849D5A3028B2DDB932354">
    <w:name w:val="2474682B344849D5A3028B2DDB932354"/>
  </w:style>
  <w:style w:type="paragraph" w:customStyle="1" w:styleId="6A157DDE24D3474485797D3CB537DC9D">
    <w:name w:val="6A157DDE24D3474485797D3CB537DC9D"/>
  </w:style>
  <w:style w:type="paragraph" w:customStyle="1" w:styleId="8CB3CDBFAA364DAC960B569A9CB4BE68">
    <w:name w:val="8CB3CDBFAA364DAC960B569A9CB4BE68"/>
  </w:style>
  <w:style w:type="paragraph" w:customStyle="1" w:styleId="4D8234D5C06E4926A50BC9FF61BC0579">
    <w:name w:val="4D8234D5C06E4926A50BC9FF61BC0579"/>
  </w:style>
  <w:style w:type="paragraph" w:customStyle="1" w:styleId="E5766D7FB2BF4F4A9A040B75D8B6DC67">
    <w:name w:val="E5766D7FB2BF4F4A9A040B75D8B6DC67"/>
  </w:style>
  <w:style w:type="paragraph" w:customStyle="1" w:styleId="978E9EC8B6874CA7ACD24087A05DAA2C">
    <w:name w:val="978E9EC8B6874CA7ACD24087A05DAA2C"/>
  </w:style>
  <w:style w:type="paragraph" w:customStyle="1" w:styleId="7D9E71A9A4544FF39D42115400EB6412">
    <w:name w:val="7D9E71A9A4544FF39D42115400EB6412"/>
  </w:style>
  <w:style w:type="paragraph" w:customStyle="1" w:styleId="F0D74BC98A4749EAB9307972DF8163D4">
    <w:name w:val="F0D74BC98A4749EAB9307972DF8163D4"/>
  </w:style>
  <w:style w:type="paragraph" w:customStyle="1" w:styleId="652ABC3230F744B8A958E402F9D11DB4">
    <w:name w:val="652ABC3230F744B8A958E402F9D11DB4"/>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A63DB3111A654F0C9F5E9E7B9101FE00">
    <w:name w:val="A63DB3111A654F0C9F5E9E7B9101FE00"/>
  </w:style>
  <w:style w:type="paragraph" w:customStyle="1" w:styleId="4686847E436746BE96C0E9921068D402">
    <w:name w:val="4686847E436746BE96C0E9921068D402"/>
  </w:style>
  <w:style w:type="paragraph" w:customStyle="1" w:styleId="82E40013E1B04B32957F86106E10719A">
    <w:name w:val="82E40013E1B04B32957F86106E10719A"/>
  </w:style>
  <w:style w:type="paragraph" w:customStyle="1" w:styleId="212144AD3C1F4823915D29455025E02C">
    <w:name w:val="212144AD3C1F4823915D29455025E02C"/>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16885B4290B547948D84EFADE4DC88B6">
    <w:name w:val="16885B4290B547948D84EFADE4DC88B6"/>
  </w:style>
  <w:style w:type="paragraph" w:customStyle="1" w:styleId="F6DA010646864939B36B39E076440C4C">
    <w:name w:val="F6DA010646864939B36B39E076440C4C"/>
  </w:style>
  <w:style w:type="paragraph" w:customStyle="1" w:styleId="D3E08A710E3544DC8F7B853832342B83">
    <w:name w:val="D3E08A710E3544DC8F7B853832342B83"/>
  </w:style>
  <w:style w:type="paragraph" w:customStyle="1" w:styleId="4B116585336240F7BAE6312C830AD049">
    <w:name w:val="4B116585336240F7BAE6312C830AD049"/>
  </w:style>
  <w:style w:type="paragraph" w:customStyle="1" w:styleId="5AC53BC989EE4E14B1515B19516B056C">
    <w:name w:val="5AC53BC989EE4E14B1515B19516B056C"/>
  </w:style>
  <w:style w:type="paragraph" w:customStyle="1" w:styleId="C991798D5DE94BC08D799BF820B94907">
    <w:name w:val="C991798D5DE94BC08D799BF820B94907"/>
  </w:style>
  <w:style w:type="paragraph" w:customStyle="1" w:styleId="B166EFE77745431C9BE75BB0C93798E6">
    <w:name w:val="B166EFE77745431C9BE75BB0C93798E6"/>
  </w:style>
  <w:style w:type="paragraph" w:customStyle="1" w:styleId="ADC8DFC614F34809983105A7AA46129E">
    <w:name w:val="ADC8DFC614F34809983105A7AA46129E"/>
  </w:style>
  <w:style w:type="paragraph" w:customStyle="1" w:styleId="5FE109F0326F4246A436E162556A247E">
    <w:name w:val="5FE109F0326F4246A436E162556A247E"/>
  </w:style>
  <w:style w:type="paragraph" w:customStyle="1" w:styleId="084713E4C23D412393F20D9B2574E69C">
    <w:name w:val="084713E4C23D412393F20D9B2574E69C"/>
  </w:style>
  <w:style w:type="paragraph" w:customStyle="1" w:styleId="9C1545EB100F422B81F8CF8F52EE446E">
    <w:name w:val="9C1545EB100F422B81F8CF8F52EE446E"/>
  </w:style>
  <w:style w:type="paragraph" w:customStyle="1" w:styleId="F80E2A6A1B7342FAB6BED8C5AA2266B2">
    <w:name w:val="F80E2A6A1B7342FAB6BED8C5AA2266B2"/>
  </w:style>
  <w:style w:type="paragraph" w:customStyle="1" w:styleId="BABEDD789FB64BC58628079403F753A5">
    <w:name w:val="BABEDD789FB64BC58628079403F753A5"/>
  </w:style>
  <w:style w:type="paragraph" w:customStyle="1" w:styleId="DF8B749D0016491B9F159A237800310A">
    <w:name w:val="DF8B749D0016491B9F159A237800310A"/>
  </w:style>
  <w:style w:type="paragraph" w:customStyle="1" w:styleId="64F1F73EFEEE48828447EA8FFAB0007D">
    <w:name w:val="64F1F73EFEEE48828447EA8FFAB0007D"/>
  </w:style>
  <w:style w:type="paragraph" w:customStyle="1" w:styleId="B3C568C19FF742D9BC48831394B5FF1B">
    <w:name w:val="B3C568C19FF742D9BC48831394B5FF1B"/>
  </w:style>
  <w:style w:type="paragraph" w:customStyle="1" w:styleId="2946EA03621441C5A6E35050E25CA756">
    <w:name w:val="2946EA03621441C5A6E35050E25CA756"/>
  </w:style>
  <w:style w:type="paragraph" w:customStyle="1" w:styleId="0CA5FDD976DE425E9639C54706AC7067">
    <w:name w:val="0CA5FDD976DE425E9639C54706AC7067"/>
  </w:style>
  <w:style w:type="paragraph" w:customStyle="1" w:styleId="DFAF0E6FA79E4A3B982B3BD1F8608C07">
    <w:name w:val="DFAF0E6FA79E4A3B982B3BD1F8608C07"/>
  </w:style>
  <w:style w:type="paragraph" w:customStyle="1" w:styleId="7040E63AC65842BC9F7846C299E3A43B">
    <w:name w:val="7040E63AC65842BC9F7846C299E3A43B"/>
  </w:style>
  <w:style w:type="paragraph" w:customStyle="1" w:styleId="D7B5840802E14E97BAED89A82BA571FF">
    <w:name w:val="D7B5840802E14E97BAED89A82BA571FF"/>
  </w:style>
  <w:style w:type="paragraph" w:customStyle="1" w:styleId="22AFD213F41C4266ADF34D2FBDFCA087">
    <w:name w:val="22AFD213F41C4266ADF34D2FBDFCA0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5036FD-E9EB-4C51-B595-EBE2EB19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63</TotalTime>
  <Pages>9</Pages>
  <Words>945</Words>
  <Characters>5202</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Dell</cp:lastModifiedBy>
  <cp:revision>2</cp:revision>
  <dcterms:created xsi:type="dcterms:W3CDTF">2021-12-20T13:59:00Z</dcterms:created>
  <dcterms:modified xsi:type="dcterms:W3CDTF">2021-12-20T15:02:00Z</dcterms:modified>
  <cp:contentStatus/>
  <cp:version/>
</cp:coreProperties>
</file>