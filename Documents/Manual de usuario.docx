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E5945" w14:textId="77777777" w:rsidR="001A20A7" w:rsidRDefault="001A20A7" w:rsidP="00A91D75">
      <w:pPr>
        <w:rPr>
          <w:noProof/>
          <w:sz w:val="56"/>
          <w:szCs w:val="56"/>
          <w:lang w:bidi="es-ES"/>
        </w:rPr>
      </w:pPr>
      <w:r w:rsidRPr="001A20A7">
        <w:rPr>
          <w:noProof/>
          <w:color w:val="92D050"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8EDDF1" wp14:editId="6E91FAAE">
                <wp:simplePos x="0" y="0"/>
                <wp:positionH relativeFrom="page">
                  <wp:posOffset>-83127</wp:posOffset>
                </wp:positionH>
                <wp:positionV relativeFrom="margin">
                  <wp:posOffset>5938</wp:posOffset>
                </wp:positionV>
                <wp:extent cx="3277589" cy="3079256"/>
                <wp:effectExtent l="0" t="0" r="0" b="698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89" cy="3079256"/>
                        </a:xfrm>
                        <a:prstGeom prst="rect">
                          <a:avLst/>
                        </a:prstGeom>
                        <a:solidFill>
                          <a:srgbClr val="98E9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16AB8" id="Rectángulo 2" o:spid="_x0000_s1026" alt="rectángulo de color" style="position:absolute;margin-left:-6.55pt;margin-top:.45pt;width:258.1pt;height:242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" fillcolor="#98e977" stroked="f" strokeweight="2pt">
                <w10:wrap anchorx="page"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XSpec="center" w:tblpY="74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1A20A7" w:rsidRPr="001A20A7" w14:paraId="3F848588" w14:textId="77777777" w:rsidTr="001A20A7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386BA" w14:textId="77777777" w:rsidR="001A20A7" w:rsidRPr="001A20A7" w:rsidRDefault="001A20A7" w:rsidP="001A20A7">
            <w:pPr>
              <w:pStyle w:val="Ttulo"/>
              <w:framePr w:hSpace="0" w:wrap="auto" w:vAnchor="margin" w:xAlign="left" w:yAlign="inline"/>
              <w:jc w:val="center"/>
              <w:rPr>
                <w:color w:val="auto"/>
                <w:sz w:val="56"/>
                <w:szCs w:val="56"/>
              </w:rPr>
            </w:pPr>
            <w:r w:rsidRPr="001A20A7">
              <w:rPr>
                <w:color w:val="auto"/>
                <w:sz w:val="56"/>
                <w:szCs w:val="56"/>
              </w:rPr>
              <w:t xml:space="preserve">Manual de usuario </w:t>
            </w:r>
            <w:r>
              <w:rPr>
                <w:color w:val="auto"/>
                <w:sz w:val="56"/>
                <w:szCs w:val="56"/>
              </w:rPr>
              <w:t>a</w:t>
            </w:r>
            <w:r w:rsidRPr="001A20A7">
              <w:rPr>
                <w:color w:val="auto"/>
                <w:sz w:val="56"/>
                <w:szCs w:val="56"/>
              </w:rPr>
              <w:t>ut</w:t>
            </w:r>
            <w:r>
              <w:rPr>
                <w:color w:val="auto"/>
                <w:sz w:val="56"/>
                <w:szCs w:val="56"/>
              </w:rPr>
              <w:t>omatización</w:t>
            </w:r>
            <w:r w:rsidRPr="001A20A7">
              <w:rPr>
                <w:color w:val="auto"/>
                <w:sz w:val="56"/>
                <w:szCs w:val="56"/>
              </w:rPr>
              <w:t xml:space="preserve"> </w:t>
            </w:r>
            <w:r>
              <w:rPr>
                <w:color w:val="auto"/>
                <w:sz w:val="56"/>
                <w:szCs w:val="56"/>
              </w:rPr>
              <w:t>i</w:t>
            </w:r>
            <w:r w:rsidRPr="001A20A7">
              <w:rPr>
                <w:color w:val="auto"/>
                <w:sz w:val="56"/>
                <w:szCs w:val="56"/>
              </w:rPr>
              <w:t>nforme MTTO</w:t>
            </w:r>
          </w:p>
        </w:tc>
      </w:tr>
    </w:tbl>
    <w:p w14:paraId="5A0384D3" w14:textId="77777777" w:rsidR="001E59F3" w:rsidRPr="004C0AD1" w:rsidRDefault="001A20A7" w:rsidP="00A91D75">
      <w:r w:rsidRPr="001A20A7">
        <w:rPr>
          <w:noProof/>
          <w:sz w:val="56"/>
          <w:szCs w:val="56"/>
          <w:lang w:bidi="es-ES"/>
        </w:rPr>
        <w:drawing>
          <wp:anchor distT="0" distB="0" distL="114300" distR="114300" simplePos="0" relativeHeight="251663360" behindDoc="1" locked="0" layoutInCell="1" allowOverlap="1" wp14:anchorId="3B58E89D" wp14:editId="5CE09099">
            <wp:simplePos x="0" y="0"/>
            <wp:positionH relativeFrom="column">
              <wp:posOffset>-7620</wp:posOffset>
            </wp:positionH>
            <wp:positionV relativeFrom="page">
              <wp:posOffset>1447800</wp:posOffset>
            </wp:positionV>
            <wp:extent cx="3441845" cy="3467100"/>
            <wp:effectExtent l="0" t="0" r="635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etalle de manos con tijeras, marcadores, trabajando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729"/>
                    <a:stretch/>
                  </pic:blipFill>
                  <pic:spPr bwMode="auto">
                    <a:xfrm>
                      <a:off x="0" y="0"/>
                      <a:ext cx="3457556" cy="348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1656960058"/>
        <w:docPartObj>
          <w:docPartGallery w:val="Table of Contents"/>
          <w:docPartUnique/>
        </w:docPartObj>
      </w:sdtPr>
      <w:sdtEndPr/>
      <w:sdtContent>
        <w:p w14:paraId="540B8B5C" w14:textId="77777777" w:rsidR="00E523C3" w:rsidRPr="004C0AD1" w:rsidRDefault="00CB27A1" w:rsidP="00E523C3">
          <w:pPr>
            <w:pStyle w:val="TtuloTDC"/>
          </w:pPr>
          <w:r w:rsidRPr="004C0AD1"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1DC530FF" wp14:editId="3A2D31B6">
                    <wp:simplePos x="0" y="0"/>
                    <wp:positionH relativeFrom="column">
                      <wp:posOffset>-760095</wp:posOffset>
                    </wp:positionH>
                    <wp:positionV relativeFrom="page">
                      <wp:posOffset>0</wp:posOffset>
                    </wp:positionV>
                    <wp:extent cx="7836535" cy="10687050"/>
                    <wp:effectExtent l="0" t="0" r="0" b="0"/>
                    <wp:wrapNone/>
                    <wp:docPr id="31" name="Rectángulo 31" descr="fondo de página contenid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6535" cy="10687050"/>
                            </a:xfrm>
                            <a:prstGeom prst="rect">
                              <a:avLst/>
                            </a:prstGeom>
                            <a:solidFill>
                              <a:srgbClr val="C7F1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6C8767" id="Rectángulo 31" o:spid="_x0000_s1026" alt="fondo de página contenido de color" style="position:absolute;margin-left:-59.85pt;margin-top:0;width:617.05pt;height:841.5pt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" fillcolor="#c7f1c1" stroked="f" strokeweight="2pt">
                    <w10:wrap anchory="page"/>
                  </v:rect>
                </w:pict>
              </mc:Fallback>
            </mc:AlternateContent>
          </w:r>
          <w:r w:rsidR="00D476F7" w:rsidRPr="004C0AD1">
            <w:rPr>
              <w:lang w:bidi="es-ES"/>
            </w:rPr>
            <w:t>TABLA DE CONTENIDO</w:t>
          </w:r>
        </w:p>
        <w:p w14:paraId="7BF2E143" w14:textId="4F469E77" w:rsidR="00565358" w:rsidRDefault="00E523C3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r w:rsidRPr="004C0AD1">
            <w:rPr>
              <w:noProof w:val="0"/>
              <w:lang w:bidi="es-ES"/>
            </w:rPr>
            <w:fldChar w:fldCharType="begin"/>
          </w:r>
          <w:r w:rsidRPr="004C0AD1">
            <w:rPr>
              <w:noProof w:val="0"/>
              <w:lang w:bidi="es-ES"/>
            </w:rPr>
            <w:instrText xml:space="preserve"> TOC \o "1-3" \h \z \u </w:instrText>
          </w:r>
          <w:r w:rsidRPr="004C0AD1">
            <w:rPr>
              <w:noProof w:val="0"/>
              <w:lang w:bidi="es-ES"/>
            </w:rPr>
            <w:fldChar w:fldCharType="separate"/>
          </w:r>
          <w:hyperlink w:anchor="_Toc90889585" w:history="1">
            <w:r w:rsidR="00565358" w:rsidRPr="00E75B1A">
              <w:rPr>
                <w:rStyle w:val="Hipervnculo"/>
              </w:rPr>
              <w:t>Requisitos</w:t>
            </w:r>
            <w:r w:rsidR="00565358">
              <w:rPr>
                <w:webHidden/>
              </w:rPr>
              <w:tab/>
            </w:r>
            <w:r w:rsidR="00565358">
              <w:rPr>
                <w:webHidden/>
              </w:rPr>
              <w:fldChar w:fldCharType="begin"/>
            </w:r>
            <w:r w:rsidR="00565358">
              <w:rPr>
                <w:webHidden/>
              </w:rPr>
              <w:instrText xml:space="preserve"> PAGEREF _Toc90889585 \h </w:instrText>
            </w:r>
            <w:r w:rsidR="00565358">
              <w:rPr>
                <w:webHidden/>
              </w:rPr>
            </w:r>
            <w:r w:rsidR="00565358">
              <w:rPr>
                <w:webHidden/>
              </w:rPr>
              <w:fldChar w:fldCharType="separate"/>
            </w:r>
            <w:r w:rsidR="00325F21">
              <w:rPr>
                <w:webHidden/>
              </w:rPr>
              <w:t>3</w:t>
            </w:r>
            <w:r w:rsidR="00565358">
              <w:rPr>
                <w:webHidden/>
              </w:rPr>
              <w:fldChar w:fldCharType="end"/>
            </w:r>
          </w:hyperlink>
        </w:p>
        <w:p w14:paraId="2FB8C54C" w14:textId="770C3D42" w:rsidR="00565358" w:rsidRDefault="0063307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6" w:history="1">
            <w:r w:rsidR="00565358" w:rsidRPr="00E75B1A">
              <w:rPr>
                <w:rStyle w:val="Hipervnculo"/>
                <w:noProof/>
              </w:rPr>
              <w:t>Programas necesarios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_Toc90889586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325F21">
              <w:rPr>
                <w:noProof/>
                <w:webHidden/>
              </w:rPr>
              <w:t>3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5E75B51F" w14:textId="592CDA22" w:rsidR="00565358" w:rsidRDefault="0063307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7" w:history="1">
            <w:r w:rsidR="00565358" w:rsidRPr="00E75B1A">
              <w:rPr>
                <w:rStyle w:val="Hipervnculo"/>
                <w:noProof/>
              </w:rPr>
              <w:t>Sistema Operativo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_Toc90889587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325F21">
              <w:rPr>
                <w:noProof/>
                <w:webHidden/>
              </w:rPr>
              <w:t>3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64B24F29" w14:textId="653D7479" w:rsidR="00565358" w:rsidRDefault="0063307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8" w:history="1">
            <w:r w:rsidR="00565358" w:rsidRPr="00E75B1A">
              <w:rPr>
                <w:rStyle w:val="Hipervnculo"/>
                <w:noProof/>
              </w:rPr>
              <w:t>Hardware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_Toc90889588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325F21">
              <w:rPr>
                <w:noProof/>
                <w:webHidden/>
              </w:rPr>
              <w:t>3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2793BD20" w14:textId="7BF388D5" w:rsidR="00565358" w:rsidRDefault="0063307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9" w:history="1">
            <w:r w:rsidR="00565358" w:rsidRPr="00E75B1A">
              <w:rPr>
                <w:rStyle w:val="Hipervnculo"/>
                <w:noProof/>
              </w:rPr>
              <w:t>Administrador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_Toc90889589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325F21">
              <w:rPr>
                <w:noProof/>
                <w:webHidden/>
              </w:rPr>
              <w:t>3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69CB374F" w14:textId="38455740" w:rsidR="00565358" w:rsidRDefault="0063307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0" w:history="1">
            <w:r w:rsidR="00565358" w:rsidRPr="00E75B1A">
              <w:rPr>
                <w:rStyle w:val="Hipervnculo"/>
                <w:noProof/>
              </w:rPr>
              <w:t>Conexión a internet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_Toc90889590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325F21">
              <w:rPr>
                <w:noProof/>
                <w:webHidden/>
              </w:rPr>
              <w:t>4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3415C4DD" w14:textId="0D901837" w:rsidR="00565358" w:rsidRDefault="0063307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889591" w:history="1">
            <w:r w:rsidR="00565358" w:rsidRPr="00E75B1A">
              <w:rPr>
                <w:rStyle w:val="Hipervnculo"/>
                <w:lang w:bidi="es-ES"/>
              </w:rPr>
              <w:t>Preparacion</w:t>
            </w:r>
            <w:r w:rsidR="00565358">
              <w:rPr>
                <w:webHidden/>
              </w:rPr>
              <w:tab/>
            </w:r>
            <w:r w:rsidR="00565358">
              <w:rPr>
                <w:webHidden/>
              </w:rPr>
              <w:fldChar w:fldCharType="begin"/>
            </w:r>
            <w:r w:rsidR="00565358">
              <w:rPr>
                <w:webHidden/>
              </w:rPr>
              <w:instrText xml:space="preserve"> PAGEREF _Toc90889591 \h </w:instrText>
            </w:r>
            <w:r w:rsidR="00565358">
              <w:rPr>
                <w:webHidden/>
              </w:rPr>
            </w:r>
            <w:r w:rsidR="00565358">
              <w:rPr>
                <w:webHidden/>
              </w:rPr>
              <w:fldChar w:fldCharType="separate"/>
            </w:r>
            <w:r w:rsidR="00325F21">
              <w:rPr>
                <w:webHidden/>
              </w:rPr>
              <w:t>5</w:t>
            </w:r>
            <w:r w:rsidR="00565358">
              <w:rPr>
                <w:webHidden/>
              </w:rPr>
              <w:fldChar w:fldCharType="end"/>
            </w:r>
          </w:hyperlink>
        </w:p>
        <w:p w14:paraId="422E3318" w14:textId="7DCADA21" w:rsidR="00565358" w:rsidRDefault="0063307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2" w:history="1">
            <w:r w:rsidR="00565358" w:rsidRPr="00E75B1A">
              <w:rPr>
                <w:rStyle w:val="Hipervnculo"/>
                <w:noProof/>
                <w:lang w:bidi="es-ES"/>
              </w:rPr>
              <w:t>Archivo de mantenimiento anterior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_Toc90889592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325F21">
              <w:rPr>
                <w:noProof/>
                <w:webHidden/>
              </w:rPr>
              <w:t>5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016AED46" w14:textId="46970ABD" w:rsidR="00565358" w:rsidRDefault="0063307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3" w:history="1">
            <w:r w:rsidR="00565358" w:rsidRPr="00E75B1A">
              <w:rPr>
                <w:rStyle w:val="Hipervnculo"/>
                <w:noProof/>
                <w:lang w:bidi="es-ES"/>
              </w:rPr>
              <w:t>Archivo de macro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_Toc90889593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325F21">
              <w:rPr>
                <w:noProof/>
                <w:webHidden/>
              </w:rPr>
              <w:t>5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7E1D49D4" w14:textId="7B50ADC3" w:rsidR="00565358" w:rsidRDefault="0063307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4" w:history="1">
            <w:r w:rsidR="00565358" w:rsidRPr="00E75B1A">
              <w:rPr>
                <w:rStyle w:val="Hipervnculo"/>
                <w:noProof/>
                <w:lang w:bidi="es-ES"/>
              </w:rPr>
              <w:t>Otros recursos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_Toc90889594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325F21">
              <w:rPr>
                <w:noProof/>
                <w:webHidden/>
              </w:rPr>
              <w:t>5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44A63B15" w14:textId="32F4A16E" w:rsidR="00565358" w:rsidRDefault="0063307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889595" w:history="1">
            <w:r w:rsidR="00565358" w:rsidRPr="00E75B1A">
              <w:rPr>
                <w:rStyle w:val="Hipervnculo"/>
                <w:lang w:bidi="es-ES"/>
              </w:rPr>
              <w:t>Ejecucion</w:t>
            </w:r>
            <w:r w:rsidR="00565358">
              <w:rPr>
                <w:webHidden/>
              </w:rPr>
              <w:tab/>
            </w:r>
            <w:r w:rsidR="00565358">
              <w:rPr>
                <w:webHidden/>
              </w:rPr>
              <w:fldChar w:fldCharType="begin"/>
            </w:r>
            <w:r w:rsidR="00565358">
              <w:rPr>
                <w:webHidden/>
              </w:rPr>
              <w:instrText xml:space="preserve"> PAGEREF _Toc90889595 \h </w:instrText>
            </w:r>
            <w:r w:rsidR="00565358">
              <w:rPr>
                <w:webHidden/>
              </w:rPr>
            </w:r>
            <w:r w:rsidR="00565358">
              <w:rPr>
                <w:webHidden/>
              </w:rPr>
              <w:fldChar w:fldCharType="separate"/>
            </w:r>
            <w:r w:rsidR="00325F21">
              <w:rPr>
                <w:webHidden/>
              </w:rPr>
              <w:t>7</w:t>
            </w:r>
            <w:r w:rsidR="00565358">
              <w:rPr>
                <w:webHidden/>
              </w:rPr>
              <w:fldChar w:fldCharType="end"/>
            </w:r>
          </w:hyperlink>
        </w:p>
        <w:p w14:paraId="38357DC1" w14:textId="0B8BF235" w:rsidR="00565358" w:rsidRDefault="0063307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6" w:history="1">
            <w:r w:rsidR="00565358" w:rsidRPr="00E75B1A">
              <w:rPr>
                <w:rStyle w:val="Hipervnculo"/>
                <w:noProof/>
                <w:lang w:bidi="es-ES"/>
              </w:rPr>
              <w:t>Resultado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_Toc90889596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325F21">
              <w:rPr>
                <w:noProof/>
                <w:webHidden/>
              </w:rPr>
              <w:t>8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772628E1" w14:textId="74B91483" w:rsidR="00565358" w:rsidRDefault="0063307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7" w:history="1">
            <w:r w:rsidR="00565358" w:rsidRPr="00E75B1A">
              <w:rPr>
                <w:rStyle w:val="Hipervnculo"/>
                <w:noProof/>
                <w:lang w:bidi="es-ES"/>
              </w:rPr>
              <w:t>Alertas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_Toc90889597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325F21">
              <w:rPr>
                <w:noProof/>
                <w:webHidden/>
              </w:rPr>
              <w:t>8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0DFB42CB" w14:textId="03DAE4AB" w:rsidR="00565358" w:rsidRDefault="0063307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889598" w:history="1">
            <w:r w:rsidR="00565358" w:rsidRPr="00E75B1A">
              <w:rPr>
                <w:rStyle w:val="Hipervnculo"/>
                <w:lang w:bidi="es-ES"/>
              </w:rPr>
              <w:t>Soporte</w:t>
            </w:r>
            <w:r w:rsidR="00565358">
              <w:rPr>
                <w:webHidden/>
              </w:rPr>
              <w:tab/>
            </w:r>
            <w:r w:rsidR="00565358">
              <w:rPr>
                <w:webHidden/>
              </w:rPr>
              <w:fldChar w:fldCharType="begin"/>
            </w:r>
            <w:r w:rsidR="00565358">
              <w:rPr>
                <w:webHidden/>
              </w:rPr>
              <w:instrText xml:space="preserve"> PAGEREF _Toc90889598 \h </w:instrText>
            </w:r>
            <w:r w:rsidR="00565358">
              <w:rPr>
                <w:webHidden/>
              </w:rPr>
            </w:r>
            <w:r w:rsidR="00565358">
              <w:rPr>
                <w:webHidden/>
              </w:rPr>
              <w:fldChar w:fldCharType="separate"/>
            </w:r>
            <w:r w:rsidR="00325F21">
              <w:rPr>
                <w:webHidden/>
              </w:rPr>
              <w:t>9</w:t>
            </w:r>
            <w:r w:rsidR="00565358">
              <w:rPr>
                <w:webHidden/>
              </w:rPr>
              <w:fldChar w:fldCharType="end"/>
            </w:r>
          </w:hyperlink>
        </w:p>
        <w:p w14:paraId="7B3E0D61" w14:textId="659E69BC" w:rsidR="00565358" w:rsidRDefault="0063307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9" w:history="1">
            <w:r w:rsidR="00565358" w:rsidRPr="00E75B1A">
              <w:rPr>
                <w:rStyle w:val="Hipervnculo"/>
                <w:noProof/>
              </w:rPr>
              <w:t>Alteración de la información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_Toc90889599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325F21">
              <w:rPr>
                <w:noProof/>
                <w:webHidden/>
              </w:rPr>
              <w:t>9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169445D1" w14:textId="26FE8A25" w:rsidR="00565358" w:rsidRDefault="0063307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600" w:history="1">
            <w:r w:rsidR="00565358" w:rsidRPr="00E75B1A">
              <w:rPr>
                <w:rStyle w:val="Hipervnculo"/>
                <w:noProof/>
              </w:rPr>
              <w:t>Ejecución inconclusa o con problemas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_Toc90889600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325F21">
              <w:rPr>
                <w:noProof/>
                <w:webHidden/>
              </w:rPr>
              <w:t>9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514714E7" w14:textId="260BA5AF" w:rsidR="00565358" w:rsidRDefault="0063307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601" w:history="1">
            <w:r w:rsidR="00565358" w:rsidRPr="00E75B1A">
              <w:rPr>
                <w:rStyle w:val="Hipervnculo"/>
                <w:noProof/>
              </w:rPr>
              <w:t>Contacto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_Toc90889601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325F21">
              <w:rPr>
                <w:noProof/>
                <w:webHidden/>
              </w:rPr>
              <w:t>9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7174F3AF" w14:textId="084C8E11" w:rsidR="00E523C3" w:rsidRPr="004C0AD1" w:rsidRDefault="00E523C3">
          <w:r w:rsidRPr="004C0AD1">
            <w:rPr>
              <w:b/>
              <w:lang w:bidi="es-ES"/>
            </w:rPr>
            <w:fldChar w:fldCharType="end"/>
          </w:r>
        </w:p>
      </w:sdtContent>
    </w:sdt>
    <w:p w14:paraId="2EB57337" w14:textId="77777777" w:rsidR="00184B35" w:rsidRPr="004C0AD1" w:rsidRDefault="001A20A7" w:rsidP="00E523C3">
      <w:pPr>
        <w:pStyle w:val="Ttulo1"/>
      </w:pPr>
      <w:bookmarkStart w:id="0" w:name="_Toc90889585"/>
      <w:bookmarkStart w:id="1" w:name="_Hlk501114800"/>
      <w:r>
        <w:lastRenderedPageBreak/>
        <w:t>Requisitos</w:t>
      </w:r>
      <w:bookmarkEnd w:id="0"/>
    </w:p>
    <w:bookmarkEnd w:id="1"/>
    <w:p w14:paraId="0211DB87" w14:textId="77777777" w:rsidR="00E523C3" w:rsidRPr="004C0AD1" w:rsidRDefault="00E523C3" w:rsidP="00E523C3"/>
    <w:p w14:paraId="021F75A8" w14:textId="77777777" w:rsidR="00E523C3" w:rsidRPr="004C0AD1" w:rsidRDefault="001A20A7" w:rsidP="00E523C3">
      <w:pPr>
        <w:pStyle w:val="Ttulo2"/>
      </w:pPr>
      <w:bookmarkStart w:id="2" w:name="_Toc90889586"/>
      <w:r>
        <w:t>Programas necesarios</w:t>
      </w:r>
      <w:bookmarkEnd w:id="2"/>
    </w:p>
    <w:p w14:paraId="0BF15693" w14:textId="77777777" w:rsidR="00E523C3" w:rsidRDefault="001A20A7" w:rsidP="007B1402">
      <w:pPr>
        <w:pStyle w:val="Listaconvietas"/>
      </w:pPr>
      <w:r>
        <w:t xml:space="preserve">Google Chrome </w:t>
      </w:r>
      <w:r w:rsidR="007B1402">
        <w:t>(Cualquier versión)</w:t>
      </w:r>
    </w:p>
    <w:p w14:paraId="4492F3C7" w14:textId="77777777" w:rsidR="007B1402" w:rsidRPr="004C0AD1" w:rsidRDefault="007B1402" w:rsidP="007B1402">
      <w:pPr>
        <w:pStyle w:val="Listaconvietas"/>
      </w:pPr>
      <w:r>
        <w:t>Microsoft Excel (Recomendable 2019)</w:t>
      </w:r>
    </w:p>
    <w:p w14:paraId="549EFC37" w14:textId="77777777" w:rsidR="00E523C3" w:rsidRPr="004C0AD1" w:rsidRDefault="007B1402" w:rsidP="00E523C3">
      <w:pPr>
        <w:pStyle w:val="Ttulo2"/>
      </w:pPr>
      <w:bookmarkStart w:id="3" w:name="_Toc90889587"/>
      <w:r>
        <w:t>Sistema Operativo</w:t>
      </w:r>
      <w:bookmarkEnd w:id="3"/>
    </w:p>
    <w:p w14:paraId="723EB952" w14:textId="77777777" w:rsidR="00E523C3" w:rsidRDefault="007B1402" w:rsidP="007B1402">
      <w:pPr>
        <w:pStyle w:val="Listaconvietas"/>
      </w:pPr>
      <w:r>
        <w:t>Windows 10 u 11</w:t>
      </w:r>
    </w:p>
    <w:p w14:paraId="6B587BD8" w14:textId="77777777" w:rsidR="00295998" w:rsidRDefault="00295998" w:rsidP="00295998">
      <w:pPr>
        <w:pStyle w:val="Listaconvietas"/>
        <w:numPr>
          <w:ilvl w:val="0"/>
          <w:numId w:val="0"/>
        </w:numPr>
        <w:ind w:left="360"/>
      </w:pPr>
    </w:p>
    <w:p w14:paraId="3C93ED74" w14:textId="77777777" w:rsidR="00295998" w:rsidRDefault="00857362" w:rsidP="00295998">
      <w:pPr>
        <w:pStyle w:val="Ttulo2"/>
      </w:pPr>
      <w:bookmarkStart w:id="4" w:name="_Toc90889588"/>
      <w:r>
        <w:t>Hardware</w:t>
      </w:r>
      <w:bookmarkEnd w:id="4"/>
    </w:p>
    <w:p w14:paraId="120948D8" w14:textId="77777777" w:rsidR="00857362" w:rsidRDefault="00857362" w:rsidP="00857362">
      <w:r>
        <w:t>Especificaciones mínimas:</w:t>
      </w:r>
    </w:p>
    <w:p w14:paraId="093C47CF" w14:textId="77777777" w:rsidR="00857362" w:rsidRDefault="00857362" w:rsidP="00857362">
      <w:pPr>
        <w:pStyle w:val="Listaconvietas"/>
      </w:pPr>
      <w:r>
        <w:t xml:space="preserve">4GB </w:t>
      </w:r>
      <w:proofErr w:type="spellStart"/>
      <w:r>
        <w:t>Ram</w:t>
      </w:r>
      <w:proofErr w:type="spellEnd"/>
    </w:p>
    <w:p w14:paraId="689B92A9" w14:textId="77777777" w:rsidR="00857362" w:rsidRDefault="00857362" w:rsidP="00857362">
      <w:pPr>
        <w:pStyle w:val="Listaconvietas"/>
      </w:pPr>
      <w:r>
        <w:t>Intel i5 5gen en adelante, Ryzen 3 2gen en adelante (o equivalentes)</w:t>
      </w:r>
    </w:p>
    <w:p w14:paraId="33563BA8" w14:textId="77777777" w:rsidR="00857362" w:rsidRDefault="00857362" w:rsidP="00857362">
      <w:pPr>
        <w:pStyle w:val="Listaconvietas"/>
        <w:numPr>
          <w:ilvl w:val="0"/>
          <w:numId w:val="0"/>
        </w:numPr>
      </w:pPr>
    </w:p>
    <w:p w14:paraId="0E3B62D8" w14:textId="77777777" w:rsidR="00857362" w:rsidRDefault="00857362" w:rsidP="00857362">
      <w:pPr>
        <w:pStyle w:val="Listaconvietas"/>
        <w:numPr>
          <w:ilvl w:val="0"/>
          <w:numId w:val="0"/>
        </w:numPr>
      </w:pPr>
      <w:r>
        <w:t>Especificaciones recomendables:</w:t>
      </w:r>
    </w:p>
    <w:p w14:paraId="174B9E89" w14:textId="77777777" w:rsidR="00857362" w:rsidRDefault="00857362" w:rsidP="00857362">
      <w:pPr>
        <w:pStyle w:val="Listaconvietas"/>
        <w:numPr>
          <w:ilvl w:val="0"/>
          <w:numId w:val="0"/>
        </w:numPr>
      </w:pPr>
    </w:p>
    <w:p w14:paraId="4B0DABBC" w14:textId="77777777" w:rsidR="00857362" w:rsidRDefault="00857362" w:rsidP="00857362">
      <w:pPr>
        <w:pStyle w:val="Listaconvietas"/>
      </w:pPr>
      <w:r>
        <w:t xml:space="preserve">8GB </w:t>
      </w:r>
      <w:proofErr w:type="spellStart"/>
      <w:r>
        <w:t>Ram</w:t>
      </w:r>
      <w:proofErr w:type="spellEnd"/>
    </w:p>
    <w:p w14:paraId="66822D73" w14:textId="77777777" w:rsidR="00857362" w:rsidRDefault="00857362" w:rsidP="00857362">
      <w:pPr>
        <w:pStyle w:val="Listaconvietas"/>
      </w:pPr>
      <w:r>
        <w:t>Intel i3 8gen en adelante, Ryzen 3 3gen en adelante (o equivalentes)</w:t>
      </w:r>
    </w:p>
    <w:p w14:paraId="2B169308" w14:textId="77777777" w:rsidR="00857362" w:rsidRPr="00857362" w:rsidRDefault="00857362" w:rsidP="00857362"/>
    <w:p w14:paraId="1C137638" w14:textId="77777777" w:rsidR="00E523C3" w:rsidRPr="004C0AD1" w:rsidRDefault="00295998" w:rsidP="00E523C3">
      <w:pPr>
        <w:pStyle w:val="Ttulo2"/>
      </w:pPr>
      <w:bookmarkStart w:id="5" w:name="_Toc90889589"/>
      <w:r>
        <w:t>Administrador</w:t>
      </w:r>
      <w:bookmarkEnd w:id="5"/>
    </w:p>
    <w:p w14:paraId="31AB13CB" w14:textId="77777777" w:rsidR="001933B6" w:rsidRDefault="007B1402" w:rsidP="00E523C3">
      <w:r>
        <w:t>Es recomendable que el sistema tenga permisos de administrador para ejecutar el archivo, debido a que se necesita cierta información propia del sistema (Fecha, información del usuario, etc..)</w:t>
      </w:r>
      <w:r w:rsidR="001933B6">
        <w:t>.</w:t>
      </w:r>
    </w:p>
    <w:p w14:paraId="0B23173C" w14:textId="77777777" w:rsidR="001933B6" w:rsidRDefault="001933B6" w:rsidP="00E523C3"/>
    <w:p w14:paraId="5C3F0D05" w14:textId="77777777" w:rsidR="001933B6" w:rsidRDefault="001933B6" w:rsidP="00E523C3">
      <w:r>
        <w:t>Para verificar ello, puede ir a la sección de inicio, escribir “</w:t>
      </w:r>
      <w:proofErr w:type="spellStart"/>
      <w:r>
        <w:t>cmd</w:t>
      </w:r>
      <w:proofErr w:type="spellEnd"/>
      <w:r>
        <w:t>” sin comillas, dar click derecho sobre el resultado y ejecutar como administrador, si el sistema le permite esto, ya tiene permisos como administrador.</w:t>
      </w:r>
    </w:p>
    <w:p w14:paraId="79E369CE" w14:textId="77777777" w:rsidR="007B1402" w:rsidRDefault="001933B6" w:rsidP="00E523C3">
      <w:r>
        <w:rPr>
          <w:noProof/>
        </w:rPr>
        <w:lastRenderedPageBreak/>
        <w:drawing>
          <wp:inline distT="0" distB="0" distL="0" distR="0" wp14:anchorId="48475589" wp14:editId="73A95676">
            <wp:extent cx="2648198" cy="45351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014" cy="45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00BE" w14:textId="77777777" w:rsidR="00295998" w:rsidRDefault="00295998" w:rsidP="00295998">
      <w:pPr>
        <w:pStyle w:val="Ttulo2"/>
      </w:pPr>
      <w:bookmarkStart w:id="6" w:name="_Toc90889590"/>
      <w:r>
        <w:t>Conexión a internet</w:t>
      </w:r>
      <w:bookmarkEnd w:id="6"/>
    </w:p>
    <w:p w14:paraId="6BAC4B11" w14:textId="77777777" w:rsidR="00295998" w:rsidRDefault="00295998" w:rsidP="00295998">
      <w:r>
        <w:t>Se necesita que la conexión a internet al ejecutar el proceso sea estable, ya que el proceso presentara fallos si dicha conexión no es estable o presenta intermitencia</w:t>
      </w:r>
      <w:r w:rsidR="00857362">
        <w:t>.</w:t>
      </w:r>
    </w:p>
    <w:p w14:paraId="4BC8C768" w14:textId="77777777" w:rsidR="00857362" w:rsidRDefault="00857362" w:rsidP="00295998"/>
    <w:p w14:paraId="7096C0E9" w14:textId="77777777" w:rsidR="00295998" w:rsidRDefault="00295998" w:rsidP="00295998"/>
    <w:p w14:paraId="6273AC92" w14:textId="77777777" w:rsidR="00295998" w:rsidRPr="00295998" w:rsidRDefault="00295998" w:rsidP="00295998"/>
    <w:p w14:paraId="0AB035AF" w14:textId="77777777" w:rsidR="00D476F7" w:rsidRDefault="001933B6" w:rsidP="00D476F7">
      <w:pPr>
        <w:pStyle w:val="Ttulo1"/>
        <w:rPr>
          <w:lang w:bidi="es-ES"/>
        </w:rPr>
      </w:pPr>
      <w:bookmarkStart w:id="7" w:name="_Preparacion"/>
      <w:bookmarkStart w:id="8" w:name="_Toc90889591"/>
      <w:bookmarkEnd w:id="7"/>
      <w:r>
        <w:rPr>
          <w:lang w:bidi="es-ES"/>
        </w:rPr>
        <w:lastRenderedPageBreak/>
        <w:t>Preparacion</w:t>
      </w:r>
      <w:bookmarkEnd w:id="8"/>
    </w:p>
    <w:p w14:paraId="2508297B" w14:textId="77777777" w:rsidR="001933B6" w:rsidRDefault="001933B6" w:rsidP="001933B6">
      <w:pPr>
        <w:rPr>
          <w:lang w:bidi="es-ES"/>
        </w:rPr>
      </w:pPr>
    </w:p>
    <w:p w14:paraId="452C2249" w14:textId="77777777" w:rsidR="001933B6" w:rsidRDefault="001933B6" w:rsidP="001933B6">
      <w:pPr>
        <w:pStyle w:val="Ttulo2"/>
        <w:rPr>
          <w:lang w:bidi="es-ES"/>
        </w:rPr>
      </w:pPr>
      <w:bookmarkStart w:id="9" w:name="_Toc90889592"/>
      <w:r>
        <w:rPr>
          <w:lang w:bidi="es-ES"/>
        </w:rPr>
        <w:t xml:space="preserve">Archivo </w:t>
      </w:r>
      <w:r w:rsidR="004249AB">
        <w:rPr>
          <w:lang w:bidi="es-ES"/>
        </w:rPr>
        <w:t>de mantenimiento anterior</w:t>
      </w:r>
      <w:bookmarkEnd w:id="9"/>
    </w:p>
    <w:p w14:paraId="492C12C0" w14:textId="77777777" w:rsidR="004249AB" w:rsidRDefault="004249AB" w:rsidP="004249AB">
      <w:pPr>
        <w:rPr>
          <w:lang w:bidi="es-ES"/>
        </w:rPr>
      </w:pPr>
    </w:p>
    <w:p w14:paraId="3AD82D7C" w14:textId="77777777" w:rsidR="004249AB" w:rsidRDefault="004249AB" w:rsidP="004249AB">
      <w:pPr>
        <w:rPr>
          <w:lang w:bidi="es-ES"/>
        </w:rPr>
      </w:pPr>
      <w:r>
        <w:rPr>
          <w:lang w:bidi="es-ES"/>
        </w:rPr>
        <w:t xml:space="preserve">El sistema necesita del archivo para ciertas validaciones, es necesario que este archivo se encuentre en alguna parte del sistema donde se pueda seleccionar, además de estar cerrado y con </w:t>
      </w:r>
      <w:r w:rsidR="007C199D">
        <w:rPr>
          <w:lang w:bidi="es-ES"/>
        </w:rPr>
        <w:t>extensión .xlsx o .xls, no es necesario que tenga un nombre especifico, también es recomendable antes de ejecutar el proceso revisar que en la hoja “</w:t>
      </w:r>
      <w:proofErr w:type="spellStart"/>
      <w:r w:rsidR="007C199D">
        <w:rPr>
          <w:lang w:bidi="es-ES"/>
        </w:rPr>
        <w:t>Export</w:t>
      </w:r>
      <w:proofErr w:type="spellEnd"/>
      <w:r w:rsidR="007C199D">
        <w:rPr>
          <w:lang w:bidi="es-ES"/>
        </w:rPr>
        <w:t xml:space="preserve"> data”, se tenga la misma estructura que se encuentra en la hoja “</w:t>
      </w:r>
      <w:proofErr w:type="spellStart"/>
      <w:r w:rsidR="007C199D">
        <w:rPr>
          <w:lang w:bidi="es-ES"/>
        </w:rPr>
        <w:t>Export</w:t>
      </w:r>
      <w:proofErr w:type="spellEnd"/>
      <w:r w:rsidR="007C199D">
        <w:rPr>
          <w:lang w:bidi="es-ES"/>
        </w:rPr>
        <w:t xml:space="preserve"> data” del archivo llamado “</w:t>
      </w:r>
      <w:r w:rsidR="007C199D" w:rsidRPr="007C199D">
        <w:rPr>
          <w:lang w:bidi="es-ES"/>
        </w:rPr>
        <w:t>Macro informe mantenimiento.xlsm</w:t>
      </w:r>
      <w:r w:rsidR="007C199D">
        <w:rPr>
          <w:lang w:bidi="es-ES"/>
        </w:rPr>
        <w:t>”.</w:t>
      </w:r>
    </w:p>
    <w:p w14:paraId="1255D0CE" w14:textId="77777777" w:rsidR="007C199D" w:rsidRDefault="007C199D" w:rsidP="004249AB">
      <w:pPr>
        <w:rPr>
          <w:lang w:bidi="es-ES"/>
        </w:rPr>
      </w:pPr>
    </w:p>
    <w:p w14:paraId="013831C0" w14:textId="001C9CF8" w:rsidR="007C199D" w:rsidRDefault="003F326E" w:rsidP="004249AB">
      <w:pPr>
        <w:rPr>
          <w:lang w:bidi="es-ES"/>
        </w:rPr>
      </w:pPr>
      <w:r>
        <w:rPr>
          <w:lang w:bidi="es-ES"/>
        </w:rPr>
        <w:t>Además</w:t>
      </w:r>
      <w:r w:rsidR="007C199D">
        <w:rPr>
          <w:lang w:bidi="es-ES"/>
        </w:rPr>
        <w:t xml:space="preserve"> de validar que no se encuentren espacios entre los registros y nunca cambiar los siguientes aspectos, de dicho archivo:</w:t>
      </w:r>
    </w:p>
    <w:p w14:paraId="63D94E17" w14:textId="77777777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>Nombre de la Hoja “</w:t>
      </w:r>
      <w:proofErr w:type="spellStart"/>
      <w:r>
        <w:rPr>
          <w:lang w:bidi="es-ES"/>
        </w:rPr>
        <w:t>Export</w:t>
      </w:r>
      <w:proofErr w:type="spellEnd"/>
      <w:r>
        <w:rPr>
          <w:lang w:bidi="es-ES"/>
        </w:rPr>
        <w:t xml:space="preserve"> data”</w:t>
      </w:r>
    </w:p>
    <w:p w14:paraId="2295C32B" w14:textId="77777777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>Estructura del archivo</w:t>
      </w:r>
    </w:p>
    <w:p w14:paraId="666CFC65" w14:textId="77777777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 xml:space="preserve">Extensión del archivo </w:t>
      </w:r>
    </w:p>
    <w:p w14:paraId="7E1B9C3C" w14:textId="77777777" w:rsidR="007C199D" w:rsidRDefault="007C199D" w:rsidP="007C199D">
      <w:pPr>
        <w:pStyle w:val="Listaconvietas"/>
        <w:numPr>
          <w:ilvl w:val="0"/>
          <w:numId w:val="0"/>
        </w:numPr>
        <w:rPr>
          <w:lang w:bidi="es-ES"/>
        </w:rPr>
      </w:pPr>
    </w:p>
    <w:p w14:paraId="04459912" w14:textId="77777777" w:rsidR="007C199D" w:rsidRDefault="007C199D" w:rsidP="007C199D">
      <w:pPr>
        <w:pStyle w:val="Ttulo2"/>
        <w:rPr>
          <w:lang w:bidi="es-ES"/>
        </w:rPr>
      </w:pPr>
      <w:bookmarkStart w:id="10" w:name="_Toc90889593"/>
      <w:r>
        <w:rPr>
          <w:lang w:bidi="es-ES"/>
        </w:rPr>
        <w:t>Archivo de macro</w:t>
      </w:r>
      <w:bookmarkEnd w:id="10"/>
    </w:p>
    <w:p w14:paraId="7D0DF0F9" w14:textId="77777777" w:rsidR="007C199D" w:rsidRDefault="007C199D" w:rsidP="007C199D">
      <w:pPr>
        <w:rPr>
          <w:lang w:bidi="es-ES"/>
        </w:rPr>
      </w:pPr>
      <w:r>
        <w:rPr>
          <w:lang w:bidi="es-ES"/>
        </w:rPr>
        <w:t>Este archivo contiene las siguientes Hojas, es recomendable no cambiar el nombre de las siguientes, así como su estructura:</w:t>
      </w:r>
    </w:p>
    <w:p w14:paraId="1AE26B75" w14:textId="4B3A3851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>Hoja “</w:t>
      </w:r>
      <w:proofErr w:type="spellStart"/>
      <w:r>
        <w:rPr>
          <w:lang w:bidi="es-ES"/>
        </w:rPr>
        <w:t>Export</w:t>
      </w:r>
      <w:proofErr w:type="spellEnd"/>
      <w:r>
        <w:rPr>
          <w:lang w:bidi="es-ES"/>
        </w:rPr>
        <w:t xml:space="preserve"> dat</w:t>
      </w:r>
      <w:r w:rsidR="003F326E">
        <w:rPr>
          <w:lang w:bidi="es-ES"/>
        </w:rPr>
        <w:t>a”</w:t>
      </w:r>
    </w:p>
    <w:p w14:paraId="7B4129AA" w14:textId="77777777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>Hoja “Municipios”</w:t>
      </w:r>
    </w:p>
    <w:p w14:paraId="0DE84783" w14:textId="77777777" w:rsidR="00D476F7" w:rsidRDefault="007C199D" w:rsidP="00AF19FA">
      <w:pPr>
        <w:pStyle w:val="Listaconvietas"/>
        <w:rPr>
          <w:lang w:bidi="es-ES"/>
        </w:rPr>
      </w:pPr>
      <w:r>
        <w:rPr>
          <w:lang w:bidi="es-ES"/>
        </w:rPr>
        <w:t>Hoja “</w:t>
      </w:r>
      <w:r w:rsidR="00AF19FA">
        <w:rPr>
          <w:lang w:bidi="es-ES"/>
        </w:rPr>
        <w:t>Alertas</w:t>
      </w:r>
      <w:r>
        <w:rPr>
          <w:lang w:bidi="es-ES"/>
        </w:rPr>
        <w:t>”</w:t>
      </w:r>
    </w:p>
    <w:p w14:paraId="230C1DAC" w14:textId="77777777" w:rsidR="00AF19FA" w:rsidRDefault="00AF19FA" w:rsidP="00AF19FA">
      <w:pPr>
        <w:pStyle w:val="Listaconvietas"/>
        <w:numPr>
          <w:ilvl w:val="0"/>
          <w:numId w:val="0"/>
        </w:numPr>
        <w:rPr>
          <w:lang w:bidi="es-ES"/>
        </w:rPr>
      </w:pPr>
    </w:p>
    <w:p w14:paraId="22DB01FD" w14:textId="77777777" w:rsidR="00AF19FA" w:rsidRDefault="00AF19FA" w:rsidP="00AF19FA">
      <w:pPr>
        <w:pStyle w:val="Ttulo2"/>
        <w:rPr>
          <w:lang w:bidi="es-ES"/>
        </w:rPr>
      </w:pPr>
      <w:bookmarkStart w:id="11" w:name="_Toc90889594"/>
      <w:r>
        <w:rPr>
          <w:lang w:bidi="es-ES"/>
        </w:rPr>
        <w:t>Otros recursos</w:t>
      </w:r>
      <w:bookmarkEnd w:id="11"/>
    </w:p>
    <w:p w14:paraId="46E80AB8" w14:textId="77777777" w:rsidR="00295998" w:rsidRDefault="00AF19FA" w:rsidP="00AF19FA">
      <w:pPr>
        <w:rPr>
          <w:lang w:bidi="es-ES"/>
        </w:rPr>
      </w:pPr>
      <w:r>
        <w:rPr>
          <w:lang w:bidi="es-ES"/>
        </w:rPr>
        <w:t>Para la ejecución se requiere de una carpeta llamada “</w:t>
      </w:r>
      <w:proofErr w:type="spellStart"/>
      <w:r>
        <w:rPr>
          <w:lang w:bidi="es-ES"/>
        </w:rPr>
        <w:t>dist</w:t>
      </w:r>
      <w:proofErr w:type="spellEnd"/>
      <w:r>
        <w:rPr>
          <w:lang w:bidi="es-ES"/>
        </w:rPr>
        <w:t xml:space="preserve">” donde se encuentran los </w:t>
      </w:r>
      <w:r w:rsidR="00295998">
        <w:rPr>
          <w:lang w:bidi="es-ES"/>
        </w:rPr>
        <w:t>archivos y carpetas necesarios para el proceso.</w:t>
      </w:r>
    </w:p>
    <w:p w14:paraId="4EF01D71" w14:textId="77777777" w:rsidR="00295998" w:rsidRDefault="00295998" w:rsidP="00AF19FA">
      <w:pPr>
        <w:rPr>
          <w:lang w:bidi="es-ES"/>
        </w:rPr>
      </w:pPr>
    </w:p>
    <w:p w14:paraId="6CA667C4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>
        <w:rPr>
          <w:rFonts w:ascii="Consolas" w:hAnsi="Consolas"/>
          <w:b/>
          <w:lang w:bidi="es-ES"/>
        </w:rPr>
        <w:t>.</w:t>
      </w:r>
      <w:r w:rsidRPr="00295998">
        <w:rPr>
          <w:rFonts w:ascii="Consolas" w:hAnsi="Consolas"/>
          <w:b/>
          <w:lang w:bidi="es-ES"/>
        </w:rPr>
        <w:t>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</w:t>
      </w:r>
      <w:proofErr w:type="spellStart"/>
      <w:r w:rsidRPr="00295998">
        <w:rPr>
          <w:rFonts w:ascii="Consolas" w:hAnsi="Consolas"/>
          <w:b/>
          <w:lang w:bidi="es-ES"/>
        </w:rPr>
        <w:t>Documents</w:t>
      </w:r>
      <w:proofErr w:type="spellEnd"/>
      <w:r w:rsidRPr="00295998">
        <w:rPr>
          <w:rFonts w:ascii="Consolas" w:hAnsi="Consolas"/>
          <w:b/>
          <w:lang w:bidi="es-ES"/>
        </w:rPr>
        <w:t>/</w:t>
      </w:r>
    </w:p>
    <w:p w14:paraId="46E7C3BD" w14:textId="77777777" w:rsidR="00295998" w:rsidRDefault="00295998" w:rsidP="00AF19FA">
      <w:pPr>
        <w:rPr>
          <w:lang w:bidi="es-ES"/>
        </w:rPr>
      </w:pPr>
      <w:r>
        <w:rPr>
          <w:lang w:bidi="es-ES"/>
        </w:rPr>
        <w:t>Contiene el archivo de macro</w:t>
      </w:r>
    </w:p>
    <w:p w14:paraId="444CF51D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 w:rsidRPr="00295998">
        <w:rPr>
          <w:rFonts w:ascii="Consolas" w:hAnsi="Consolas"/>
          <w:b/>
          <w:lang w:bidi="es-ES"/>
        </w:rPr>
        <w:t>./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/files/</w:t>
      </w:r>
    </w:p>
    <w:p w14:paraId="57643000" w14:textId="77777777" w:rsidR="00295998" w:rsidRDefault="00295998" w:rsidP="00AF19FA">
      <w:pPr>
        <w:rPr>
          <w:lang w:bidi="es-ES"/>
        </w:rPr>
      </w:pPr>
      <w:r>
        <w:rPr>
          <w:lang w:bidi="es-ES"/>
        </w:rPr>
        <w:t xml:space="preserve">Esta carpeta no debe contener archivos ya que es donde se </w:t>
      </w:r>
      <w:proofErr w:type="gramStart"/>
      <w:r>
        <w:rPr>
          <w:lang w:bidi="es-ES"/>
        </w:rPr>
        <w:t>almacenaran</w:t>
      </w:r>
      <w:proofErr w:type="gramEnd"/>
      <w:r>
        <w:rPr>
          <w:lang w:bidi="es-ES"/>
        </w:rPr>
        <w:t xml:space="preserve"> archivos temporales descargados para el proceso.</w:t>
      </w:r>
    </w:p>
    <w:p w14:paraId="3992615E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 w:rsidRPr="00295998">
        <w:rPr>
          <w:rFonts w:ascii="Consolas" w:hAnsi="Consolas"/>
          <w:b/>
          <w:lang w:bidi="es-ES"/>
        </w:rPr>
        <w:t>./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/.</w:t>
      </w:r>
      <w:proofErr w:type="spellStart"/>
      <w:r w:rsidRPr="00295998">
        <w:rPr>
          <w:rFonts w:ascii="Consolas" w:hAnsi="Consolas"/>
          <w:b/>
          <w:lang w:bidi="es-ES"/>
        </w:rPr>
        <w:t>env</w:t>
      </w:r>
      <w:proofErr w:type="spellEnd"/>
    </w:p>
    <w:p w14:paraId="3FAE262B" w14:textId="77777777" w:rsidR="00295998" w:rsidRDefault="00295998" w:rsidP="00AF19FA">
      <w:pPr>
        <w:rPr>
          <w:lang w:bidi="es-ES"/>
        </w:rPr>
      </w:pPr>
      <w:r>
        <w:rPr>
          <w:lang w:bidi="es-ES"/>
        </w:rPr>
        <w:lastRenderedPageBreak/>
        <w:t>Este archivo contiene información sensible y no debe ser modificado.</w:t>
      </w:r>
    </w:p>
    <w:p w14:paraId="16FB235A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r w:rsidRPr="00295998">
        <w:rPr>
          <w:rFonts w:ascii="Consolas" w:hAnsi="Consolas"/>
          <w:b/>
          <w:lang w:bidi="es-ES"/>
        </w:rPr>
        <w:t>./</w:t>
      </w:r>
      <w:proofErr w:type="spellStart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/index.exe</w:t>
      </w:r>
    </w:p>
    <w:p w14:paraId="3B880478" w14:textId="77777777" w:rsidR="00295998" w:rsidRDefault="00295998" w:rsidP="00AF19FA">
      <w:pPr>
        <w:rPr>
          <w:lang w:bidi="es-ES"/>
        </w:rPr>
      </w:pPr>
      <w:r>
        <w:rPr>
          <w:lang w:bidi="es-ES"/>
        </w:rPr>
        <w:t>Este archivo es el principal para la ejecución y no debe ser modificado.</w:t>
      </w:r>
    </w:p>
    <w:p w14:paraId="6C204216" w14:textId="77777777" w:rsidR="00295998" w:rsidRDefault="00295998" w:rsidP="00AF19FA">
      <w:pPr>
        <w:rPr>
          <w:lang w:bidi="es-ES"/>
        </w:rPr>
      </w:pPr>
    </w:p>
    <w:p w14:paraId="2C9445AC" w14:textId="01464211" w:rsidR="00295998" w:rsidRDefault="00295998" w:rsidP="00295998">
      <w:pPr>
        <w:pStyle w:val="Ttulo1"/>
        <w:rPr>
          <w:lang w:bidi="es-ES"/>
        </w:rPr>
      </w:pPr>
      <w:bookmarkStart w:id="12" w:name="_Toc90889595"/>
      <w:r>
        <w:rPr>
          <w:lang w:bidi="es-ES"/>
        </w:rPr>
        <w:lastRenderedPageBreak/>
        <w:t>Ejecucion</w:t>
      </w:r>
      <w:bookmarkEnd w:id="12"/>
    </w:p>
    <w:p w14:paraId="7F612FE8" w14:textId="4E77DE27" w:rsidR="008141F7" w:rsidRDefault="008141F7" w:rsidP="008141F7">
      <w:pPr>
        <w:rPr>
          <w:lang w:bidi="es-ES"/>
        </w:rPr>
      </w:pPr>
    </w:p>
    <w:p w14:paraId="4F01F278" w14:textId="539DFC10" w:rsidR="008141F7" w:rsidRDefault="008141F7" w:rsidP="008141F7">
      <w:pPr>
        <w:rPr>
          <w:lang w:bidi="es-ES"/>
        </w:rPr>
      </w:pPr>
      <w:r>
        <w:rPr>
          <w:lang w:bidi="es-ES"/>
        </w:rPr>
        <w:t xml:space="preserve">Antes de ejecutar el proceso es necesario ejecutar el archivo que se encuentra en </w:t>
      </w:r>
      <w:r w:rsidRPr="008141F7">
        <w:rPr>
          <w:b/>
          <w:lang w:bidi="es-ES"/>
        </w:rPr>
        <w:t>./</w:t>
      </w:r>
      <w:proofErr w:type="spellStart"/>
      <w:r w:rsidRPr="008141F7">
        <w:rPr>
          <w:b/>
          <w:lang w:bidi="es-ES"/>
        </w:rPr>
        <w:t>dist</w:t>
      </w:r>
      <w:proofErr w:type="spellEnd"/>
      <w:r w:rsidRPr="008141F7">
        <w:rPr>
          <w:b/>
          <w:lang w:bidi="es-ES"/>
        </w:rPr>
        <w:t>/installs.bat</w:t>
      </w:r>
      <w:r>
        <w:rPr>
          <w:lang w:bidi="es-ES"/>
        </w:rPr>
        <w:t>:</w:t>
      </w:r>
    </w:p>
    <w:p w14:paraId="66AEF3CA" w14:textId="02BDD814" w:rsidR="008141F7" w:rsidRDefault="008141F7" w:rsidP="008141F7">
      <w:pPr>
        <w:rPr>
          <w:i/>
          <w:lang w:bidi="es-ES"/>
        </w:rPr>
      </w:pPr>
      <w:r w:rsidRPr="008141F7">
        <w:rPr>
          <w:i/>
          <w:lang w:bidi="es-ES"/>
        </w:rPr>
        <w:t>Recomendación, si aparece un mensaje como el siguiente debemos dar click en “</w:t>
      </w:r>
      <w:proofErr w:type="spellStart"/>
      <w:r w:rsidRPr="008141F7">
        <w:rPr>
          <w:i/>
          <w:lang w:bidi="es-ES"/>
        </w:rPr>
        <w:t>mas</w:t>
      </w:r>
      <w:proofErr w:type="spellEnd"/>
      <w:r w:rsidRPr="008141F7">
        <w:rPr>
          <w:i/>
          <w:lang w:bidi="es-ES"/>
        </w:rPr>
        <w:t xml:space="preserve"> información”, y posteriormente click en “ejecutar de todas formas”.</w:t>
      </w:r>
    </w:p>
    <w:p w14:paraId="48171709" w14:textId="56E82B03" w:rsidR="008141F7" w:rsidRDefault="008141F7" w:rsidP="008141F7">
      <w:pPr>
        <w:rPr>
          <w:i/>
          <w:lang w:bidi="es-ES"/>
        </w:rPr>
      </w:pPr>
      <w:r>
        <w:rPr>
          <w:i/>
          <w:noProof/>
          <w:lang w:bidi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975D1" wp14:editId="36A79ABE">
                <wp:simplePos x="0" y="0"/>
                <wp:positionH relativeFrom="column">
                  <wp:posOffset>1001864</wp:posOffset>
                </wp:positionH>
                <wp:positionV relativeFrom="paragraph">
                  <wp:posOffset>2445385</wp:posOffset>
                </wp:positionV>
                <wp:extent cx="1184745" cy="310101"/>
                <wp:effectExtent l="0" t="0" r="15875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31010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8FF0D" id="Rectángulo 5" o:spid="_x0000_s1026" style="position:absolute;margin-left:78.9pt;margin-top:192.55pt;width:93.3pt;height:2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" filled="f" strokecolor="red">
                <v:stroke joinstyle="round"/>
              </v:rect>
            </w:pict>
          </mc:Fallback>
        </mc:AlternateContent>
      </w:r>
      <w:r>
        <w:rPr>
          <w:i/>
          <w:noProof/>
          <w:lang w:bidi="es-ES"/>
        </w:rPr>
        <w:drawing>
          <wp:inline distT="0" distB="0" distL="0" distR="0" wp14:anchorId="1AAB9448" wp14:editId="5B301087">
            <wp:extent cx="3021496" cy="28208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646" cy="28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F094" w14:textId="054A5D71" w:rsidR="008141F7" w:rsidRDefault="008141F7" w:rsidP="008141F7">
      <w:pPr>
        <w:rPr>
          <w:lang w:bidi="es-ES"/>
        </w:rPr>
      </w:pPr>
      <w:r>
        <w:rPr>
          <w:lang w:bidi="es-ES"/>
        </w:rPr>
        <w:t>después de ejecutar dicho archivo saldrá una ventana como la siguiente</w:t>
      </w:r>
      <w:r>
        <w:rPr>
          <w:lang w:bidi="es-ES"/>
        </w:rPr>
        <w:t>:</w:t>
      </w:r>
    </w:p>
    <w:p w14:paraId="10EF67B5" w14:textId="48E48C72" w:rsidR="008141F7" w:rsidRPr="008141F7" w:rsidRDefault="008141F7" w:rsidP="008141F7">
      <w:pPr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02ECD2E6" wp14:editId="1195ADB4">
            <wp:extent cx="6097270" cy="31730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9D0D" w14:textId="34614B22" w:rsidR="008141F7" w:rsidRPr="009F1AA7" w:rsidRDefault="008141F7" w:rsidP="00AF19FA">
      <w:pPr>
        <w:rPr>
          <w:b/>
          <w:lang w:bidi="es-ES"/>
        </w:rPr>
      </w:pPr>
      <w:r w:rsidRPr="009F1AA7">
        <w:rPr>
          <w:b/>
          <w:lang w:bidi="es-ES"/>
        </w:rPr>
        <w:t>Recuerde NO presionar ninguna tecla.</w:t>
      </w:r>
    </w:p>
    <w:p w14:paraId="138C27FA" w14:textId="77777777" w:rsidR="008141F7" w:rsidRDefault="008141F7" w:rsidP="00AF19FA">
      <w:pPr>
        <w:rPr>
          <w:lang w:bidi="es-ES"/>
        </w:rPr>
      </w:pPr>
    </w:p>
    <w:p w14:paraId="2373AEE6" w14:textId="4CEEDE60" w:rsidR="00295998" w:rsidRDefault="008141F7" w:rsidP="00AF19FA">
      <w:pPr>
        <w:rPr>
          <w:lang w:bidi="es-ES"/>
        </w:rPr>
      </w:pPr>
      <w:r>
        <w:rPr>
          <w:lang w:bidi="es-ES"/>
        </w:rPr>
        <w:t>posteriormente</w:t>
      </w:r>
      <w:r w:rsidR="00295998">
        <w:rPr>
          <w:lang w:bidi="es-ES"/>
        </w:rPr>
        <w:t xml:space="preserve"> es necesario </w:t>
      </w:r>
      <w:r>
        <w:rPr>
          <w:lang w:bidi="es-ES"/>
        </w:rPr>
        <w:t>ejecutar el archivo principal dando</w:t>
      </w:r>
      <w:r w:rsidR="00295998">
        <w:rPr>
          <w:lang w:bidi="es-ES"/>
        </w:rPr>
        <w:t xml:space="preserve"> doble click sobre el archivo:</w:t>
      </w:r>
    </w:p>
    <w:p w14:paraId="28097929" w14:textId="77777777" w:rsidR="00295998" w:rsidRDefault="00295998" w:rsidP="00AF19FA">
      <w:pPr>
        <w:rPr>
          <w:b/>
          <w:lang w:bidi="es-ES"/>
        </w:rPr>
      </w:pPr>
      <w:r w:rsidRPr="00295998">
        <w:rPr>
          <w:b/>
          <w:lang w:bidi="es-ES"/>
        </w:rPr>
        <w:t>./</w:t>
      </w:r>
      <w:proofErr w:type="spellStart"/>
      <w:r w:rsidRPr="00295998">
        <w:rPr>
          <w:b/>
          <w:lang w:bidi="es-ES"/>
        </w:rPr>
        <w:t>dist</w:t>
      </w:r>
      <w:proofErr w:type="spellEnd"/>
      <w:r w:rsidRPr="00295998">
        <w:rPr>
          <w:b/>
          <w:lang w:bidi="es-ES"/>
        </w:rPr>
        <w:t>/index.exe</w:t>
      </w:r>
    </w:p>
    <w:p w14:paraId="0E79D7F0" w14:textId="02D5DFB9" w:rsidR="00295998" w:rsidRDefault="00295998" w:rsidP="00AF19FA">
      <w:pPr>
        <w:rPr>
          <w:lang w:bidi="es-ES"/>
        </w:rPr>
      </w:pPr>
      <w:r>
        <w:rPr>
          <w:lang w:bidi="es-ES"/>
        </w:rPr>
        <w:lastRenderedPageBreak/>
        <w:t>se abrirá una ventana y se deberá esperar a que solo cuando Excel necesite que el usuario interactúe, se debe realizar.</w:t>
      </w:r>
    </w:p>
    <w:p w14:paraId="61F45D53" w14:textId="34D059B5" w:rsidR="008141F7" w:rsidRDefault="008141F7" w:rsidP="00AF19FA">
      <w:pPr>
        <w:rPr>
          <w:lang w:bidi="es-ES"/>
        </w:rPr>
      </w:pPr>
      <w:r>
        <w:rPr>
          <w:lang w:bidi="es-ES"/>
        </w:rPr>
        <w:t>Al finalizar saldrá una ventana como la siguiente:</w:t>
      </w:r>
    </w:p>
    <w:p w14:paraId="380E4AB3" w14:textId="741D3022" w:rsidR="008141F7" w:rsidRDefault="009572C0" w:rsidP="00AF19FA">
      <w:pPr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1ECC8975" wp14:editId="587E70EC">
            <wp:extent cx="3124636" cy="181000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F7E8" w14:textId="1FAA3C7A" w:rsidR="008141F7" w:rsidRPr="00295998" w:rsidRDefault="008141F7" w:rsidP="00AF19FA">
      <w:pPr>
        <w:rPr>
          <w:lang w:bidi="es-ES"/>
        </w:rPr>
      </w:pPr>
      <w:r>
        <w:rPr>
          <w:lang w:bidi="es-ES"/>
        </w:rPr>
        <w:t>Y podremos cerrar todas las ventanas abiertas posteriormente.</w:t>
      </w:r>
    </w:p>
    <w:p w14:paraId="735DD4F2" w14:textId="77777777" w:rsidR="00295998" w:rsidRDefault="00295998" w:rsidP="00295998">
      <w:pPr>
        <w:pStyle w:val="Ttulo2"/>
        <w:rPr>
          <w:lang w:bidi="es-ES"/>
        </w:rPr>
      </w:pPr>
      <w:bookmarkStart w:id="13" w:name="_Toc90889596"/>
      <w:r>
        <w:rPr>
          <w:lang w:bidi="es-ES"/>
        </w:rPr>
        <w:t>Resultado</w:t>
      </w:r>
      <w:bookmarkStart w:id="14" w:name="_GoBack"/>
      <w:bookmarkEnd w:id="13"/>
      <w:bookmarkEnd w:id="14"/>
    </w:p>
    <w:p w14:paraId="71BF420B" w14:textId="1D053D86" w:rsidR="00857362" w:rsidRDefault="00295998" w:rsidP="00295998">
      <w:pPr>
        <w:rPr>
          <w:lang w:bidi="es-ES"/>
        </w:rPr>
      </w:pPr>
      <w:r>
        <w:rPr>
          <w:lang w:bidi="es-ES"/>
        </w:rPr>
        <w:t xml:space="preserve">Al terminar el proceso </w:t>
      </w:r>
      <w:r w:rsidR="00857362">
        <w:rPr>
          <w:lang w:bidi="es-ES"/>
        </w:rPr>
        <w:t xml:space="preserve">saldrá una ventana indicando que termino, es recomendable revisar que la información se </w:t>
      </w:r>
      <w:r w:rsidR="009F1AA7">
        <w:rPr>
          <w:lang w:bidi="es-ES"/>
        </w:rPr>
        <w:t>insertó</w:t>
      </w:r>
      <w:r w:rsidR="00857362">
        <w:rPr>
          <w:lang w:bidi="es-ES"/>
        </w:rPr>
        <w:t xml:space="preserve"> de forma correcta</w:t>
      </w:r>
      <w:r w:rsidR="009F1AA7">
        <w:rPr>
          <w:lang w:bidi="es-ES"/>
        </w:rPr>
        <w:t xml:space="preserve"> en el archivo “Macro informe mantenimiento”</w:t>
      </w:r>
      <w:r w:rsidR="00857362">
        <w:rPr>
          <w:lang w:bidi="es-ES"/>
        </w:rPr>
        <w:t xml:space="preserve"> y que el proceso no altero o modifico información previa.</w:t>
      </w:r>
    </w:p>
    <w:p w14:paraId="5155A332" w14:textId="77777777" w:rsidR="00857362" w:rsidRDefault="00857362" w:rsidP="00857362">
      <w:pPr>
        <w:pStyle w:val="Ttulo2"/>
        <w:rPr>
          <w:lang w:bidi="es-ES"/>
        </w:rPr>
      </w:pPr>
      <w:bookmarkStart w:id="15" w:name="_Toc90889597"/>
      <w:r>
        <w:rPr>
          <w:lang w:bidi="es-ES"/>
        </w:rPr>
        <w:t>Alertas</w:t>
      </w:r>
      <w:bookmarkEnd w:id="15"/>
    </w:p>
    <w:p w14:paraId="5D629119" w14:textId="77777777" w:rsidR="00857362" w:rsidRPr="00857362" w:rsidRDefault="00857362" w:rsidP="00857362">
      <w:pPr>
        <w:rPr>
          <w:lang w:bidi="es-ES"/>
        </w:rPr>
      </w:pPr>
      <w:r>
        <w:rPr>
          <w:lang w:bidi="es-ES"/>
        </w:rPr>
        <w:t>En el archivo donde se encuentra la macro, hay una hoja llamada “Alertas”, en donde se encuentran los registros a los cuales se les realizo el proceso de extraer el “código de barras” por medio de la columna “comentario”, es recomendable revisar dichos registros</w:t>
      </w:r>
    </w:p>
    <w:p w14:paraId="2965676A" w14:textId="77777777" w:rsidR="002063EE" w:rsidRPr="004C0AD1" w:rsidRDefault="002063EE" w:rsidP="002063EE"/>
    <w:p w14:paraId="323D2699" w14:textId="77777777" w:rsidR="002063EE" w:rsidRPr="004C0AD1" w:rsidRDefault="002063EE">
      <w:pPr>
        <w:spacing w:after="180" w:line="336" w:lineRule="auto"/>
        <w:contextualSpacing w:val="0"/>
      </w:pPr>
      <w:r w:rsidRPr="004C0AD1">
        <w:rPr>
          <w:lang w:bidi="es-ES"/>
        </w:rPr>
        <w:br w:type="page"/>
      </w:r>
    </w:p>
    <w:p w14:paraId="6EFE944B" w14:textId="77777777" w:rsidR="002063EE" w:rsidRPr="004C0AD1" w:rsidRDefault="002478C2" w:rsidP="002063EE">
      <w:pPr>
        <w:pStyle w:val="Ttulo1"/>
      </w:pPr>
      <w:bookmarkStart w:id="16" w:name="_Toc90889598"/>
      <w:r>
        <w:rPr>
          <w:lang w:bidi="es-ES"/>
        </w:rPr>
        <w:lastRenderedPageBreak/>
        <w:t>Soporte</w:t>
      </w:r>
      <w:bookmarkEnd w:id="16"/>
    </w:p>
    <w:p w14:paraId="378C03D9" w14:textId="77777777" w:rsidR="002063EE" w:rsidRDefault="002063EE" w:rsidP="002063EE"/>
    <w:tbl>
      <w:tblPr>
        <w:tblpPr w:leftFromText="180" w:rightFromText="180" w:vertAnchor="text" w:horzAnchor="margin" w:tblpY="238"/>
        <w:tblW w:w="10326" w:type="dxa"/>
        <w:tblLook w:val="0000" w:firstRow="0" w:lastRow="0" w:firstColumn="0" w:lastColumn="0" w:noHBand="0" w:noVBand="0"/>
      </w:tblPr>
      <w:tblGrid>
        <w:gridCol w:w="3442"/>
        <w:gridCol w:w="3442"/>
        <w:gridCol w:w="3442"/>
      </w:tblGrid>
      <w:tr w:rsidR="00857362" w:rsidRPr="004C0AD1" w14:paraId="557DFEAB" w14:textId="77777777" w:rsidTr="00BB1EB1">
        <w:trPr>
          <w:trHeight w:val="2788"/>
        </w:trPr>
        <w:tc>
          <w:tcPr>
            <w:tcW w:w="3442" w:type="dxa"/>
            <w:shd w:val="clear" w:color="auto" w:fill="262140" w:themeFill="text1"/>
            <w:vAlign w:val="center"/>
          </w:tcPr>
          <w:p w14:paraId="117C6664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3B0892A1" wp14:editId="614E87B1">
                  <wp:extent cx="914400" cy="914400"/>
                  <wp:effectExtent l="0" t="0" r="0" b="0"/>
                  <wp:docPr id="3" name="Gráfico 3" descr="Teléfono en altavo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peakerphone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2" w:type="dxa"/>
            <w:shd w:val="clear" w:color="auto" w:fill="352E5A" w:themeFill="text1" w:themeFillTint="E6"/>
            <w:vAlign w:val="center"/>
          </w:tcPr>
          <w:p w14:paraId="6C70B389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 w:rsidRPr="004C0AD1">
              <w:rPr>
                <w:noProof/>
                <w:lang w:bidi="es-ES"/>
              </w:rPr>
              <w:drawing>
                <wp:inline distT="0" distB="0" distL="0" distR="0" wp14:anchorId="0F0F28DD" wp14:editId="748CDC2B">
                  <wp:extent cx="914400" cy="914400"/>
                  <wp:effectExtent l="0" t="0" r="0" b="0"/>
                  <wp:docPr id="24" name="Gráfico 24" descr="Engranaj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Download?provider=MicrosoftIcon&amp;fileName=Gears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2" w:type="dxa"/>
            <w:shd w:val="clear" w:color="auto" w:fill="262140" w:themeFill="text1"/>
            <w:vAlign w:val="center"/>
          </w:tcPr>
          <w:p w14:paraId="3AA48B3A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263A3D5F" wp14:editId="5BC164C8">
                  <wp:extent cx="914400" cy="914400"/>
                  <wp:effectExtent l="0" t="0" r="0" b="0"/>
                  <wp:docPr id="8" name="Gráfico 8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dfacesoli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FD4B7" w14:textId="77777777" w:rsidR="00857362" w:rsidRPr="004C0AD1" w:rsidRDefault="00857362" w:rsidP="002063EE"/>
    <w:p w14:paraId="57B04E37" w14:textId="77777777" w:rsidR="002063EE" w:rsidRPr="004C0AD1" w:rsidRDefault="00857362" w:rsidP="002063EE">
      <w:pPr>
        <w:pStyle w:val="Ttulo2"/>
      </w:pPr>
      <w:bookmarkStart w:id="17" w:name="_Toc90889599"/>
      <w:r>
        <w:t>Alteración de la información</w:t>
      </w:r>
      <w:bookmarkEnd w:id="17"/>
      <w:r>
        <w:t xml:space="preserve"> </w:t>
      </w:r>
    </w:p>
    <w:p w14:paraId="21B576BD" w14:textId="77777777" w:rsidR="002063EE" w:rsidRDefault="00857362" w:rsidP="002063EE">
      <w:r>
        <w:t xml:space="preserve">Si el archivo presenta alteración en la información </w:t>
      </w:r>
      <w:r w:rsidR="002478C2">
        <w:t>como,</w:t>
      </w:r>
      <w:r>
        <w:t xml:space="preserve"> por ejemplo:</w:t>
      </w:r>
    </w:p>
    <w:p w14:paraId="4998F392" w14:textId="77777777" w:rsidR="00857362" w:rsidRDefault="00857362" w:rsidP="002063EE"/>
    <w:p w14:paraId="0BC509C0" w14:textId="77777777" w:rsidR="00857362" w:rsidRDefault="00857362" w:rsidP="00857362">
      <w:pPr>
        <w:pStyle w:val="Listaconvietas"/>
      </w:pPr>
      <w:r>
        <w:t>Fechas con formatos erróneos</w:t>
      </w:r>
    </w:p>
    <w:p w14:paraId="2113B8D5" w14:textId="77777777" w:rsidR="00857362" w:rsidRDefault="002478C2" w:rsidP="00857362">
      <w:pPr>
        <w:pStyle w:val="Listaconvietas"/>
      </w:pPr>
      <w:r>
        <w:t>Valores #N/A, que antes no se encontraban</w:t>
      </w:r>
    </w:p>
    <w:p w14:paraId="0CA6920F" w14:textId="77777777" w:rsidR="002478C2" w:rsidRDefault="002478C2" w:rsidP="00857362">
      <w:pPr>
        <w:pStyle w:val="Listaconvietas"/>
      </w:pPr>
      <w:r>
        <w:t>Columnas con datos de otras columnas</w:t>
      </w:r>
    </w:p>
    <w:p w14:paraId="6D3DF248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7C84B421" w14:textId="77777777" w:rsidR="002478C2" w:rsidRPr="004C0AD1" w:rsidRDefault="002478C2" w:rsidP="002478C2">
      <w:pPr>
        <w:pStyle w:val="Listaconvietas"/>
        <w:numPr>
          <w:ilvl w:val="0"/>
          <w:numId w:val="0"/>
        </w:numPr>
      </w:pPr>
      <w:r>
        <w:t xml:space="preserve">Como primera instancia seria recomendable revisar las </w:t>
      </w:r>
      <w:hyperlink w:anchor="_Preparacion" w:history="1">
        <w:r w:rsidRPr="00AD2F60">
          <w:rPr>
            <w:rStyle w:val="Hipervnculo"/>
            <w:color w:val="98E977"/>
          </w:rPr>
          <w:t>recomendaciones</w:t>
        </w:r>
      </w:hyperlink>
      <w:r>
        <w:t>, si esto sigue presentándose debe contactar a soporte</w:t>
      </w:r>
    </w:p>
    <w:p w14:paraId="09FF5F7C" w14:textId="77777777" w:rsidR="002063EE" w:rsidRPr="004C0AD1" w:rsidRDefault="002063EE" w:rsidP="002063EE"/>
    <w:p w14:paraId="24FED783" w14:textId="77777777" w:rsidR="002063EE" w:rsidRPr="004C0AD1" w:rsidRDefault="002478C2" w:rsidP="002063EE">
      <w:pPr>
        <w:pStyle w:val="Ttulo2"/>
      </w:pPr>
      <w:bookmarkStart w:id="18" w:name="_Toc90889600"/>
      <w:r>
        <w:t>Ejecución inconclusa o con problemas</w:t>
      </w:r>
      <w:bookmarkEnd w:id="18"/>
    </w:p>
    <w:p w14:paraId="5F9E90A8" w14:textId="77777777" w:rsidR="002063EE" w:rsidRDefault="002478C2" w:rsidP="002063EE">
      <w:r>
        <w:t>SI el proceso presenta continuamente:</w:t>
      </w:r>
    </w:p>
    <w:p w14:paraId="61207597" w14:textId="77777777" w:rsidR="002478C2" w:rsidRDefault="002478C2" w:rsidP="002063EE"/>
    <w:p w14:paraId="354C05A9" w14:textId="77777777" w:rsidR="002478C2" w:rsidRDefault="002478C2" w:rsidP="002478C2">
      <w:pPr>
        <w:pStyle w:val="Listaconvietas"/>
      </w:pPr>
      <w:r>
        <w:t>Cierres inesperados</w:t>
      </w:r>
    </w:p>
    <w:p w14:paraId="4081FC23" w14:textId="77777777" w:rsidR="002478C2" w:rsidRDefault="002478C2" w:rsidP="002478C2">
      <w:pPr>
        <w:pStyle w:val="Listaconvietas"/>
      </w:pPr>
      <w:r>
        <w:t>Mensajes de error de ejecución de Excel</w:t>
      </w:r>
    </w:p>
    <w:p w14:paraId="55B29917" w14:textId="77777777" w:rsidR="002478C2" w:rsidRDefault="002478C2" w:rsidP="002478C2">
      <w:pPr>
        <w:pStyle w:val="Listaconvietas"/>
      </w:pPr>
      <w:r>
        <w:t>Procesos que no se cierran</w:t>
      </w:r>
    </w:p>
    <w:p w14:paraId="3FA7E10C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26714D19" w14:textId="77777777" w:rsidR="002478C2" w:rsidRDefault="002478C2" w:rsidP="002478C2">
      <w:pPr>
        <w:pStyle w:val="Listaconvietas"/>
        <w:numPr>
          <w:ilvl w:val="0"/>
          <w:numId w:val="0"/>
        </w:numPr>
      </w:pPr>
      <w:r>
        <w:t>Es recomendable que contacte a soporte.</w:t>
      </w:r>
    </w:p>
    <w:p w14:paraId="63A77359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2A01112C" w14:textId="77777777" w:rsidR="002478C2" w:rsidRDefault="002478C2" w:rsidP="002478C2">
      <w:pPr>
        <w:pStyle w:val="Ttulo2"/>
      </w:pPr>
      <w:bookmarkStart w:id="19" w:name="_Toc90889601"/>
      <w:r>
        <w:t>Contacto</w:t>
      </w:r>
      <w:bookmarkEnd w:id="19"/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796"/>
        <w:gridCol w:w="4796"/>
      </w:tblGrid>
      <w:tr w:rsidR="002478C2" w14:paraId="6614BAA9" w14:textId="77777777" w:rsidTr="002478C2">
        <w:tc>
          <w:tcPr>
            <w:tcW w:w="4796" w:type="dxa"/>
            <w:vAlign w:val="bottom"/>
          </w:tcPr>
          <w:p w14:paraId="05FC97C9" w14:textId="77777777" w:rsidR="002478C2" w:rsidRPr="002478C2" w:rsidRDefault="002478C2" w:rsidP="002478C2">
            <w:pPr>
              <w:jc w:val="center"/>
            </w:pPr>
            <w:r w:rsidRPr="002478C2">
              <w:t>Juan David</w:t>
            </w:r>
            <w:r>
              <w:t xml:space="preserve"> Acosta</w:t>
            </w:r>
          </w:p>
        </w:tc>
        <w:tc>
          <w:tcPr>
            <w:tcW w:w="4796" w:type="dxa"/>
            <w:vAlign w:val="bottom"/>
          </w:tcPr>
          <w:p w14:paraId="4657A27B" w14:textId="77777777" w:rsidR="002478C2" w:rsidRPr="002478C2" w:rsidRDefault="002478C2" w:rsidP="002478C2">
            <w:pPr>
              <w:spacing w:before="120"/>
              <w:ind w:left="115" w:right="115"/>
              <w:jc w:val="center"/>
            </w:pPr>
          </w:p>
          <w:p w14:paraId="2B0125D2" w14:textId="77777777" w:rsidR="002478C2" w:rsidRPr="002478C2" w:rsidRDefault="002478C2" w:rsidP="002478C2">
            <w:pPr>
              <w:jc w:val="center"/>
            </w:pPr>
            <w:r w:rsidRPr="002478C2">
              <w:t>jacostav@comercialnutresa.com.co</w:t>
            </w:r>
          </w:p>
        </w:tc>
      </w:tr>
      <w:tr w:rsidR="002478C2" w14:paraId="788A6C54" w14:textId="77777777" w:rsidTr="002478C2">
        <w:tc>
          <w:tcPr>
            <w:tcW w:w="4796" w:type="dxa"/>
            <w:vAlign w:val="bottom"/>
          </w:tcPr>
          <w:p w14:paraId="4449C946" w14:textId="77777777" w:rsidR="002478C2" w:rsidRPr="002478C2" w:rsidRDefault="002478C2" w:rsidP="002478C2">
            <w:pPr>
              <w:jc w:val="center"/>
            </w:pPr>
            <w:proofErr w:type="spellStart"/>
            <w:r w:rsidRPr="002478C2">
              <w:t>Erwing</w:t>
            </w:r>
            <w:proofErr w:type="spellEnd"/>
            <w:r w:rsidRPr="002478C2">
              <w:t xml:space="preserve"> Forero</w:t>
            </w:r>
          </w:p>
        </w:tc>
        <w:tc>
          <w:tcPr>
            <w:tcW w:w="4796" w:type="dxa"/>
            <w:vAlign w:val="bottom"/>
          </w:tcPr>
          <w:p w14:paraId="5DBB6123" w14:textId="77777777" w:rsidR="002478C2" w:rsidRPr="002478C2" w:rsidRDefault="002478C2" w:rsidP="002478C2">
            <w:pPr>
              <w:jc w:val="center"/>
            </w:pPr>
            <w:r w:rsidRPr="002478C2">
              <w:t>erwing.forero@xpertgroup.co</w:t>
            </w:r>
          </w:p>
        </w:tc>
      </w:tr>
    </w:tbl>
    <w:p w14:paraId="716AD2F1" w14:textId="77777777" w:rsidR="002478C2" w:rsidRPr="002478C2" w:rsidRDefault="002478C2" w:rsidP="002478C2"/>
    <w:p w14:paraId="2A2B4E47" w14:textId="77777777" w:rsidR="00D55CBC" w:rsidRPr="004C0AD1" w:rsidRDefault="00D55CBC">
      <w:pPr>
        <w:spacing w:after="180" w:line="336" w:lineRule="auto"/>
        <w:contextualSpacing w:val="0"/>
      </w:pPr>
    </w:p>
    <w:sectPr w:rsidR="00D55CBC" w:rsidRPr="004C0AD1" w:rsidSect="00911CD5">
      <w:headerReference w:type="default" r:id="rId20"/>
      <w:pgSz w:w="11906" w:h="16838" w:code="9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8BCB0" w14:textId="77777777" w:rsidR="00633075" w:rsidRDefault="00633075" w:rsidP="00A91D75">
      <w:r>
        <w:separator/>
      </w:r>
    </w:p>
  </w:endnote>
  <w:endnote w:type="continuationSeparator" w:id="0">
    <w:p w14:paraId="385A98D9" w14:textId="77777777" w:rsidR="00633075" w:rsidRDefault="00633075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936D5" w14:textId="77777777" w:rsidR="00633075" w:rsidRDefault="00633075" w:rsidP="00A91D75">
      <w:r>
        <w:separator/>
      </w:r>
    </w:p>
  </w:footnote>
  <w:footnote w:type="continuationSeparator" w:id="0">
    <w:p w14:paraId="324B7696" w14:textId="77777777" w:rsidR="00633075" w:rsidRDefault="00633075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1BEBE564" w14:textId="77777777" w:rsidTr="00A7217A">
      <w:trPr>
        <w:trHeight w:val="1060"/>
      </w:trPr>
      <w:tc>
        <w:tcPr>
          <w:tcW w:w="5861" w:type="dxa"/>
        </w:tcPr>
        <w:p w14:paraId="5BFD400E" w14:textId="77777777" w:rsidR="008759A8" w:rsidRDefault="008759A8" w:rsidP="00A7217A">
          <w:pPr>
            <w:pStyle w:val="Encabezado"/>
            <w:spacing w:after="0"/>
          </w:pPr>
          <w:r w:rsidRPr="008759A8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3405DC76" wp14:editId="23BCA04F">
                    <wp:extent cx="1442085" cy="0"/>
                    <wp:effectExtent l="19050" t="19050" r="24765" b="38100"/>
                    <wp:docPr id="17" name="Conector recto 17" descr="línea rec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98E9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498443C3" id="Conector recto 17" o:spid="_x0000_s1026" alt="línea recta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" strokecolor="#98e977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1D8F4236" w14:textId="77777777" w:rsidR="008759A8" w:rsidRDefault="00D476F7" w:rsidP="00A7217A">
          <w:pPr>
            <w:pStyle w:val="Encabezado"/>
            <w:spacing w:after="0"/>
            <w:jc w:val="right"/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DC90C5" wp14:editId="21AAB40E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Cuadro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0A7C73" w14:textId="77777777" w:rsidR="00D476F7" w:rsidRPr="00AD2F60" w:rsidRDefault="00D476F7" w:rsidP="00D476F7">
                                <w:pPr>
                                  <w:pStyle w:val="Subttul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begin"/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separate"/>
                                </w:r>
                                <w:r w:rsidR="00C87193" w:rsidRPr="00AD2F60">
                                  <w:rPr>
                                    <w:noProof/>
                                    <w:color w:val="FFFFFF" w:themeColor="background1"/>
                                    <w:lang w:bidi="es-ES"/>
                                  </w:rPr>
                                  <w:t>7</w:t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DC90C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" filled="f" stroked="f" strokeweight=".5pt">
                    <v:textbox inset="0,0,0,0">
                      <w:txbxContent>
                        <w:p w14:paraId="180A7C73" w14:textId="77777777" w:rsidR="00D476F7" w:rsidRPr="00AD2F60" w:rsidRDefault="00D476F7" w:rsidP="00D476F7">
                          <w:pPr>
                            <w:pStyle w:val="Subttulo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begin"/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separate"/>
                          </w:r>
                          <w:r w:rsidR="00C87193" w:rsidRPr="00AD2F60">
                            <w:rPr>
                              <w:noProof/>
                              <w:color w:val="FFFFFF" w:themeColor="background1"/>
                              <w:lang w:bidi="es-ES"/>
                            </w:rPr>
                            <w:t>7</w:t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2CCA3270" wp14:editId="36FEFAB4">
                    <wp:extent cx="1191260" cy="398780"/>
                    <wp:effectExtent l="0" t="0" r="8890" b="1270"/>
                    <wp:docPr id="15" name="Rectángulo: Una sola esquina cortada 15" descr="rectángul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8E97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E156A9" w14:textId="77777777" w:rsidR="008759A8" w:rsidRPr="008759A8" w:rsidRDefault="008759A8" w:rsidP="008759A8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CCA3270" id="Rectángulo: Una sola esquina cortada 15" o:spid="_x0000_s1027" alt="rectángulo de color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" adj="-11796480,,5400" path="m,l991870,r199390,199390l1191260,398780,,398780,,xe" fillcolor="#98e977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08E156A9" w14:textId="77777777" w:rsidR="008759A8" w:rsidRPr="008759A8" w:rsidRDefault="008759A8" w:rsidP="008759A8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92D050" w:themeColor="accent1"/>
      </w:rPr>
    </w:lvl>
  </w:abstractNum>
  <w:abstractNum w:abstractNumId="3" w15:restartNumberingAfterBreak="0">
    <w:nsid w:val="23C32B9D"/>
    <w:multiLevelType w:val="hybridMultilevel"/>
    <w:tmpl w:val="6614790A"/>
    <w:lvl w:ilvl="0" w:tplc="EAB6DB1A">
      <w:start w:val="1"/>
      <w:numFmt w:val="bullet"/>
      <w:pStyle w:val="Listaconnmeros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DF14F4"/>
    <w:multiLevelType w:val="hybridMultilevel"/>
    <w:tmpl w:val="132CE3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C14EB"/>
    <w:multiLevelType w:val="multilevel"/>
    <w:tmpl w:val="B0B20D5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92D050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92D050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92D050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92D050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92D050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92D050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92D050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92D050" w:themeColor="accent1"/>
      </w:rPr>
    </w:lvl>
  </w:abstractNum>
  <w:abstractNum w:abstractNumId="11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92D050" w:themeColor="accent1"/>
        </w:rPr>
      </w:lvl>
    </w:lvlOverride>
  </w:num>
  <w:num w:numId="12">
    <w:abstractNumId w:val="10"/>
  </w:num>
  <w:num w:numId="13">
    <w:abstractNumId w:val="10"/>
  </w:num>
  <w:num w:numId="14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360" w:hanging="360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92D050" w:themeColor="accent1"/>
        </w:rPr>
      </w:lvl>
    </w:lvlOverride>
  </w:num>
  <w:num w:numId="15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648" w:hanging="360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92D050" w:themeColor="accent1"/>
        </w:rPr>
      </w:lvl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8"/>
  </w:num>
  <w:num w:numId="22">
    <w:abstractNumId w:val="5"/>
  </w:num>
  <w:num w:numId="23">
    <w:abstractNumId w:val="3"/>
  </w:num>
  <w:num w:numId="24">
    <w:abstractNumId w:val="1"/>
  </w:num>
  <w:num w:numId="25">
    <w:abstractNumId w:val="7"/>
  </w:num>
  <w:num w:numId="26">
    <w:abstractNumId w:val="1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A7"/>
    <w:rsid w:val="0002111D"/>
    <w:rsid w:val="00137F54"/>
    <w:rsid w:val="00184B35"/>
    <w:rsid w:val="001865F2"/>
    <w:rsid w:val="001933B6"/>
    <w:rsid w:val="001A20A7"/>
    <w:rsid w:val="001B3466"/>
    <w:rsid w:val="001E59F3"/>
    <w:rsid w:val="002063EE"/>
    <w:rsid w:val="00226FF2"/>
    <w:rsid w:val="002478C2"/>
    <w:rsid w:val="00295998"/>
    <w:rsid w:val="002B67D3"/>
    <w:rsid w:val="00325F21"/>
    <w:rsid w:val="00342438"/>
    <w:rsid w:val="00356503"/>
    <w:rsid w:val="003F326E"/>
    <w:rsid w:val="003F429C"/>
    <w:rsid w:val="004249AB"/>
    <w:rsid w:val="004A3529"/>
    <w:rsid w:val="004C0AD1"/>
    <w:rsid w:val="00565358"/>
    <w:rsid w:val="00577305"/>
    <w:rsid w:val="005C2E0B"/>
    <w:rsid w:val="006003D5"/>
    <w:rsid w:val="00633075"/>
    <w:rsid w:val="006F78FC"/>
    <w:rsid w:val="00751E57"/>
    <w:rsid w:val="00760843"/>
    <w:rsid w:val="007816BB"/>
    <w:rsid w:val="007B0DFA"/>
    <w:rsid w:val="007B1402"/>
    <w:rsid w:val="007C199D"/>
    <w:rsid w:val="007E5E59"/>
    <w:rsid w:val="008034BE"/>
    <w:rsid w:val="008141F7"/>
    <w:rsid w:val="00823D33"/>
    <w:rsid w:val="00857362"/>
    <w:rsid w:val="008759A8"/>
    <w:rsid w:val="00895034"/>
    <w:rsid w:val="008B46AB"/>
    <w:rsid w:val="008E707B"/>
    <w:rsid w:val="00911CD5"/>
    <w:rsid w:val="009210A6"/>
    <w:rsid w:val="00924378"/>
    <w:rsid w:val="00944D7A"/>
    <w:rsid w:val="009572C0"/>
    <w:rsid w:val="009A0F76"/>
    <w:rsid w:val="009F1AA7"/>
    <w:rsid w:val="00A03BCD"/>
    <w:rsid w:val="00A7217A"/>
    <w:rsid w:val="00A86068"/>
    <w:rsid w:val="00A91D75"/>
    <w:rsid w:val="00AC343A"/>
    <w:rsid w:val="00AD2F60"/>
    <w:rsid w:val="00AF19FA"/>
    <w:rsid w:val="00C50FEA"/>
    <w:rsid w:val="00C6323A"/>
    <w:rsid w:val="00C87193"/>
    <w:rsid w:val="00CB27A1"/>
    <w:rsid w:val="00D476F7"/>
    <w:rsid w:val="00D55CBC"/>
    <w:rsid w:val="00D8631A"/>
    <w:rsid w:val="00D87CD8"/>
    <w:rsid w:val="00DF1CFA"/>
    <w:rsid w:val="00E523C3"/>
    <w:rsid w:val="00E5388E"/>
    <w:rsid w:val="00E6016B"/>
    <w:rsid w:val="00E94B95"/>
    <w:rsid w:val="00ED6905"/>
    <w:rsid w:val="00EF64C7"/>
    <w:rsid w:val="00F13860"/>
    <w:rsid w:val="00F15904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FDCAB7"/>
  <w15:docId w15:val="{E2D1801A-E6FC-4EE2-90DC-39C286FF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s-E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Ttulo1">
    <w:name w:val="heading 1"/>
    <w:basedOn w:val="Normal"/>
    <w:next w:val="Normal"/>
    <w:link w:val="Ttulo1C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Ttulo2">
    <w:name w:val="heading 2"/>
    <w:basedOn w:val="Normal"/>
    <w:next w:val="Normal"/>
    <w:link w:val="Ttulo2C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Ttulo3">
    <w:name w:val="heading 3"/>
    <w:basedOn w:val="Normal"/>
    <w:next w:val="Normal"/>
    <w:link w:val="Ttulo3C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6DA92D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  <w:ind w:left="29" w:right="144"/>
    </w:pPr>
    <w:rPr>
      <w:color w:val="6DA92D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6DA92D" w:themeColor="accent1" w:themeShade="BF"/>
    </w:rPr>
  </w:style>
  <w:style w:type="paragraph" w:styleId="Subttulo">
    <w:name w:val="Subtitle"/>
    <w:basedOn w:val="Normal"/>
    <w:link w:val="SubttuloC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gina">
    <w:name w:val="Página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Encabezado">
    <w:name w:val="header"/>
    <w:basedOn w:val="Normal"/>
    <w:link w:val="EncabezadoCar"/>
    <w:uiPriority w:val="99"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E4484" w:themeColor="text1" w:themeTint="BF"/>
      <w:sz w:val="20"/>
    </w:rPr>
  </w:style>
  <w:style w:type="table" w:styleId="Tablaconcuadrcula">
    <w:name w:val="Table Grid"/>
    <w:basedOn w:val="Tablanormal"/>
    <w:uiPriority w:val="59"/>
    <w:rsid w:val="002478C2"/>
    <w:pPr>
      <w:spacing w:before="120" w:after="120" w:line="240" w:lineRule="auto"/>
      <w:ind w:left="115" w:right="115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7"/>
    <w:rPr>
      <w:rFonts w:asciiTheme="majorHAnsi" w:eastAsiaTheme="majorEastAsia" w:hAnsiTheme="majorHAnsi" w:cstheme="majorBidi"/>
      <w:b/>
      <w:color w:val="6DA92D" w:themeColor="accent1" w:themeShade="BF"/>
      <w:sz w:val="36"/>
      <w:szCs w:val="24"/>
    </w:rPr>
  </w:style>
  <w:style w:type="paragraph" w:styleId="Ttulo">
    <w:name w:val="Title"/>
    <w:basedOn w:val="Normal"/>
    <w:link w:val="TtuloC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tuloCar">
    <w:name w:val="Título Car"/>
    <w:basedOn w:val="Fuentedeprrafopredeter"/>
    <w:link w:val="Ttulo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6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Sinespaciado">
    <w:name w:val="No Spacing"/>
    <w:link w:val="SinespaciadoCar"/>
    <w:uiPriority w:val="98"/>
    <w:unhideWhenUsed/>
    <w:qFormat/>
    <w:pPr>
      <w:spacing w:after="0" w:line="240" w:lineRule="auto"/>
    </w:pPr>
  </w:style>
  <w:style w:type="paragraph" w:customStyle="1" w:styleId="Informacindecontacto">
    <w:name w:val="Información de contacto"/>
    <w:basedOn w:val="Normal"/>
    <w:uiPriority w:val="5"/>
    <w:qFormat/>
    <w:pPr>
      <w:spacing w:line="240" w:lineRule="auto"/>
      <w:ind w:left="29" w:right="144"/>
    </w:pPr>
    <w:rPr>
      <w:color w:val="6DA92D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Cita">
    <w:name w:val="Quote"/>
    <w:basedOn w:val="Normal"/>
    <w:next w:val="Normal"/>
    <w:link w:val="CitaCar"/>
    <w:uiPriority w:val="3"/>
    <w:unhideWhenUsed/>
    <w:qFormat/>
    <w:rsid w:val="00D55CBC"/>
    <w:pPr>
      <w:spacing w:line="240" w:lineRule="auto"/>
    </w:pPr>
    <w:rPr>
      <w:b/>
      <w:i/>
      <w:iCs/>
      <w:color w:val="6DA92D" w:themeColor="accent1" w:themeShade="BF"/>
      <w:kern w:val="20"/>
      <w:sz w:val="36"/>
    </w:rPr>
  </w:style>
  <w:style w:type="character" w:customStyle="1" w:styleId="CitaCar">
    <w:name w:val="Cita Car"/>
    <w:basedOn w:val="Fuentedeprrafopredeter"/>
    <w:link w:val="Cita"/>
    <w:uiPriority w:val="3"/>
    <w:rsid w:val="00D55CBC"/>
    <w:rPr>
      <w:b/>
      <w:i/>
      <w:iCs/>
      <w:color w:val="6DA92D" w:themeColor="accent1" w:themeShade="BF"/>
      <w:kern w:val="20"/>
      <w:sz w:val="36"/>
    </w:rPr>
  </w:style>
  <w:style w:type="paragraph" w:styleId="Firma">
    <w:name w:val="Signature"/>
    <w:basedOn w:val="Normal"/>
    <w:link w:val="FirmaC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FirmaCar">
    <w:name w:val="Firma Car"/>
    <w:basedOn w:val="Fuentedeprrafopredeter"/>
    <w:link w:val="Firma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98"/>
  </w:style>
  <w:style w:type="paragraph" w:styleId="Listaconvietas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aconnmeros">
    <w:name w:val="List Number"/>
    <w:basedOn w:val="Listaconnmeros2"/>
    <w:uiPriority w:val="9"/>
    <w:unhideWhenUsed/>
    <w:qFormat/>
    <w:rsid w:val="00D476F7"/>
  </w:style>
  <w:style w:type="paragraph" w:styleId="Listaconnmeros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Tablafinanciera">
    <w:name w:val="Tabla financiera"/>
    <w:basedOn w:val="Tabla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cin">
    <w:name w:val="Organización"/>
    <w:basedOn w:val="Normal"/>
    <w:uiPriority w:val="4"/>
    <w:qFormat/>
    <w:pPr>
      <w:spacing w:after="60" w:line="240" w:lineRule="auto"/>
      <w:ind w:left="-2318" w:right="29"/>
    </w:pPr>
    <w:rPr>
      <w:b/>
      <w:bCs/>
      <w:color w:val="6DA92D" w:themeColor="accent1" w:themeShade="BF"/>
      <w:sz w:val="36"/>
    </w:rPr>
  </w:style>
  <w:style w:type="paragraph" w:styleId="Descripci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FE3D2C"/>
    <w:pPr>
      <w:pBdr>
        <w:top w:val="single" w:sz="4" w:space="10" w:color="6DA92D" w:themeColor="accent1" w:themeShade="BF"/>
        <w:bottom w:val="single" w:sz="4" w:space="10" w:color="6DA92D" w:themeColor="accent1" w:themeShade="BF"/>
      </w:pBdr>
      <w:spacing w:before="360" w:after="360"/>
      <w:ind w:left="864" w:right="864"/>
      <w:jc w:val="center"/>
    </w:pPr>
    <w:rPr>
      <w:i/>
      <w:iCs/>
      <w:color w:val="6DA92D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E3D2C"/>
    <w:rPr>
      <w:i/>
      <w:iCs/>
      <w:color w:val="6DA92D" w:themeColor="accent1" w:themeShade="BF"/>
    </w:rPr>
  </w:style>
  <w:style w:type="paragraph" w:customStyle="1" w:styleId="nfasis2">
    <w:name w:val="Énfasis 2"/>
    <w:basedOn w:val="Normal"/>
    <w:link w:val="Carcterdenfasis2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Carcterdenfasis2">
    <w:name w:val="Carácter de énfasis 2"/>
    <w:basedOn w:val="Fuentedeprrafopredeter"/>
    <w:link w:val="nfasis2"/>
    <w:uiPriority w:val="8"/>
    <w:rsid w:val="002063EE"/>
    <w:rPr>
      <w:b/>
      <w:color w:val="262140" w:themeColor="text1"/>
      <w:spacing w:val="2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523C3"/>
    <w:rPr>
      <w:color w:val="6BD430" w:themeColor="hyperlink"/>
      <w:u w:val="single"/>
    </w:rPr>
  </w:style>
  <w:style w:type="table" w:styleId="Tabladelista1clara-nfasis6">
    <w:name w:val="List Table 1 Light Accent 6"/>
    <w:basedOn w:val="Tabla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Prrafodelista">
    <w:name w:val="List Paragraph"/>
    <w:basedOn w:val="Normal"/>
    <w:uiPriority w:val="34"/>
    <w:semiHidden/>
    <w:qFormat/>
    <w:rsid w:val="001A20A7"/>
    <w:pPr>
      <w:ind w:left="720"/>
    </w:pPr>
  </w:style>
  <w:style w:type="character" w:styleId="Mencinsinresolver">
    <w:name w:val="Unresolved Mention"/>
    <w:basedOn w:val="Fuentedeprrafopredeter"/>
    <w:uiPriority w:val="99"/>
    <w:semiHidden/>
    <w:unhideWhenUsed/>
    <w:rsid w:val="002478C2"/>
    <w:rPr>
      <w:color w:val="605E5C"/>
      <w:shd w:val="clear" w:color="auto" w:fill="E1DFDD"/>
    </w:rPr>
  </w:style>
  <w:style w:type="table" w:customStyle="1" w:styleId="Estilo1">
    <w:name w:val="Estilo1"/>
    <w:basedOn w:val="Tablanormal"/>
    <w:uiPriority w:val="99"/>
    <w:rsid w:val="002478C2"/>
    <w:pPr>
      <w:spacing w:after="0" w:line="240" w:lineRule="auto"/>
    </w:pPr>
    <w:tblPr/>
  </w:style>
  <w:style w:type="character" w:styleId="Hipervnculovisitado">
    <w:name w:val="FollowedHyperlink"/>
    <w:basedOn w:val="Fuentedeprrafopredeter"/>
    <w:uiPriority w:val="99"/>
    <w:semiHidden/>
    <w:unhideWhenUsed/>
    <w:rsid w:val="003F326E"/>
    <w:rPr>
      <w:color w:val="51A52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19" Type="http://schemas.openxmlformats.org/officeDocument/2006/relationships/image" Target="media/image11.sv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Informe%20anual%20(dise&#241;o%20Rojo%20y%20negro).dotx" TargetMode="External"/></Relationships>
</file>

<file path=word/theme/theme1.xml><?xml version="1.0" encoding="utf-8"?>
<a:theme xmlns:a="http://schemas.openxmlformats.org/drawingml/2006/main" name="Office Theme">
  <a:themeElements>
    <a:clrScheme name="Personalizado 1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92D050"/>
      </a:accent1>
      <a:accent2>
        <a:srgbClr val="7DC6F3"/>
      </a:accent2>
      <a:accent3>
        <a:srgbClr val="6BD430"/>
      </a:accent3>
      <a:accent4>
        <a:srgbClr val="2F4B83"/>
      </a:accent4>
      <a:accent5>
        <a:srgbClr val="473D6C"/>
      </a:accent5>
      <a:accent6>
        <a:srgbClr val="3F3F75"/>
      </a:accent6>
      <a:hlink>
        <a:srgbClr val="6BD430"/>
      </a:hlink>
      <a:folHlink>
        <a:srgbClr val="51A523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859B78-EECE-4D46-B48D-CDE03811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(diseño Rojo y negro).dotx</Template>
  <TotalTime>7870</TotalTime>
  <Pages>9</Pages>
  <Words>893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12</cp:revision>
  <cp:lastPrinted>2021-12-28T16:51:00Z</cp:lastPrinted>
  <dcterms:created xsi:type="dcterms:W3CDTF">2021-12-20T13:59:00Z</dcterms:created>
  <dcterms:modified xsi:type="dcterms:W3CDTF">2021-12-28T16:51:00Z</dcterms:modified>
  <cp:contentStatus/>
  <cp:version/>
</cp:coreProperties>
</file>